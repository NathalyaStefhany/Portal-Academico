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DDA" w:rsidRPr="00AC4E8F" w:rsidRDefault="00AC4E8F" w:rsidP="00A955F5">
      <w:pPr>
        <w:pStyle w:val="Default"/>
        <w:jc w:val="center"/>
        <w:rPr>
          <w:b/>
          <w:bCs/>
          <w:color w:val="000000" w:themeColor="text1"/>
          <w:sz w:val="44"/>
          <w:szCs w:val="44"/>
        </w:rPr>
      </w:pPr>
      <w:r w:rsidRPr="00AC4E8F">
        <w:rPr>
          <w:b/>
          <w:bCs/>
          <w:color w:val="000000" w:themeColor="text1"/>
          <w:sz w:val="44"/>
          <w:szCs w:val="44"/>
        </w:rPr>
        <w:t>Relatório de Estágio</w:t>
      </w:r>
    </w:p>
    <w:tbl>
      <w:tblPr>
        <w:tblStyle w:val="Tabelacomgrade"/>
        <w:tblW w:w="10916" w:type="dxa"/>
        <w:tblInd w:w="-176" w:type="dxa"/>
        <w:tblLook w:val="04A0" w:firstRow="1" w:lastRow="0" w:firstColumn="1" w:lastColumn="0" w:noHBand="0" w:noVBand="1"/>
      </w:tblPr>
      <w:tblGrid>
        <w:gridCol w:w="10916"/>
      </w:tblGrid>
      <w:tr w:rsidR="00773C9A" w:rsidTr="001221FD">
        <w:trPr>
          <w:trHeight w:val="175"/>
        </w:trPr>
        <w:tc>
          <w:tcPr>
            <w:tcW w:w="10916" w:type="dxa"/>
            <w:shd w:val="clear" w:color="auto" w:fill="C6D9F1" w:themeFill="text2" w:themeFillTint="33"/>
          </w:tcPr>
          <w:p w:rsidR="00773C9A" w:rsidRPr="00773C9A" w:rsidRDefault="00773C9A" w:rsidP="00773C9A">
            <w:pPr>
              <w:pStyle w:val="Default"/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773C9A">
              <w:rPr>
                <w:b/>
                <w:bCs/>
                <w:color w:val="auto"/>
                <w:sz w:val="20"/>
                <w:szCs w:val="20"/>
              </w:rPr>
              <w:t>Dados do Estagiário</w:t>
            </w:r>
          </w:p>
        </w:tc>
      </w:tr>
      <w:tr w:rsidR="00773C9A" w:rsidTr="0045598A">
        <w:trPr>
          <w:trHeight w:val="1044"/>
        </w:trPr>
        <w:tc>
          <w:tcPr>
            <w:tcW w:w="10916" w:type="dxa"/>
          </w:tcPr>
          <w:p w:rsidR="00F4587F" w:rsidRDefault="00F4587F" w:rsidP="005C6960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FC4B87" w:rsidRDefault="00773C9A" w:rsidP="005C6960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Nome: </w:t>
            </w:r>
            <w:r w:rsidR="003D7226">
              <w:rPr>
                <w:b/>
                <w:bCs/>
                <w:sz w:val="23"/>
                <w:szCs w:val="23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387pt;height:18pt" o:ole="">
                  <v:imagedata r:id="rId8" o:title=""/>
                </v:shape>
                <w:control r:id="rId9" w:name="TextBox1" w:shapeid="_x0000_i1045"/>
              </w:object>
            </w:r>
            <w:r w:rsidR="0057086E">
              <w:rPr>
                <w:b/>
                <w:bCs/>
                <w:sz w:val="23"/>
                <w:szCs w:val="23"/>
              </w:rPr>
              <w:t xml:space="preserve">  </w:t>
            </w:r>
            <w:r>
              <w:rPr>
                <w:b/>
                <w:bCs/>
                <w:sz w:val="23"/>
                <w:szCs w:val="23"/>
              </w:rPr>
              <w:t>Matrícula:</w:t>
            </w:r>
            <w:r w:rsidR="0057086E">
              <w:rPr>
                <w:b/>
                <w:bCs/>
                <w:sz w:val="23"/>
                <w:szCs w:val="23"/>
              </w:rPr>
              <w:t xml:space="preserve"> </w:t>
            </w:r>
            <w:r w:rsidR="003D7226">
              <w:rPr>
                <w:b/>
                <w:bCs/>
                <w:sz w:val="23"/>
                <w:szCs w:val="23"/>
              </w:rPr>
              <w:object w:dxaOrig="225" w:dyaOrig="225">
                <v:shape id="_x0000_i1047" type="#_x0000_t75" style="width:39.75pt;height:19.5pt" o:ole="">
                  <v:imagedata r:id="rId10" o:title=""/>
                </v:shape>
                <w:control r:id="rId11" w:name="TextBox2" w:shapeid="_x0000_i1047"/>
              </w:object>
            </w:r>
            <w:r w:rsidR="00137B79">
              <w:rPr>
                <w:b/>
                <w:bCs/>
                <w:sz w:val="23"/>
                <w:szCs w:val="23"/>
              </w:rPr>
              <w:t xml:space="preserve"> </w:t>
            </w:r>
          </w:p>
          <w:p w:rsidR="00FC4B87" w:rsidRDefault="00FC4B87" w:rsidP="005C6960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45598A" w:rsidRDefault="00FC4B87" w:rsidP="005C6960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Empresa: </w:t>
            </w:r>
            <w:r w:rsidR="003D7226">
              <w:rPr>
                <w:b/>
                <w:bCs/>
                <w:sz w:val="23"/>
                <w:szCs w:val="23"/>
              </w:rPr>
              <w:object w:dxaOrig="225" w:dyaOrig="225">
                <v:shape id="_x0000_i1049" type="#_x0000_t75" style="width:369pt;height:18pt" o:ole="">
                  <v:imagedata r:id="rId12" o:title=""/>
                </v:shape>
                <w:control r:id="rId13" w:name="TextBox5" w:shapeid="_x0000_i1049"/>
              </w:object>
            </w:r>
            <w:r w:rsidR="00137B79">
              <w:rPr>
                <w:b/>
                <w:bCs/>
                <w:sz w:val="23"/>
                <w:szCs w:val="23"/>
              </w:rPr>
              <w:t xml:space="preserve">    </w:t>
            </w:r>
            <w:r w:rsidR="00C74AAF">
              <w:rPr>
                <w:b/>
                <w:bCs/>
                <w:sz w:val="23"/>
                <w:szCs w:val="23"/>
              </w:rPr>
              <w:t xml:space="preserve">             </w:t>
            </w:r>
          </w:p>
          <w:p w:rsidR="0057086E" w:rsidRDefault="0057086E" w:rsidP="005C6960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45598A" w:rsidRDefault="00C04C53" w:rsidP="005C6960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Curso: </w:t>
            </w:r>
          </w:p>
          <w:p w:rsidR="00C74AAF" w:rsidRDefault="003D7226" w:rsidP="005C6960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object w:dxaOrig="225" w:dyaOrig="225">
                <v:shape id="_x0000_i1051" type="#_x0000_t75" style="width:158.25pt;height:21pt" o:ole="">
                  <v:imagedata r:id="rId14" o:title=""/>
                </v:shape>
                <w:control r:id="rId15" w:name="OptionButton2" w:shapeid="_x0000_i1051"/>
              </w:object>
            </w:r>
            <w:r w:rsidR="0045598A"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object w:dxaOrig="225" w:dyaOrig="225">
                <v:shape id="_x0000_i1053" type="#_x0000_t75" style="width:124.5pt;height:21pt" o:ole="">
                  <v:imagedata r:id="rId16" o:title=""/>
                </v:shape>
                <w:control r:id="rId17" w:name="OptionButton5" w:shapeid="_x0000_i1053"/>
              </w:object>
            </w:r>
            <w:r>
              <w:rPr>
                <w:b/>
                <w:bCs/>
                <w:sz w:val="23"/>
                <w:szCs w:val="23"/>
              </w:rPr>
              <w:object w:dxaOrig="225" w:dyaOrig="225">
                <v:shape id="_x0000_i1055" type="#_x0000_t75" style="width:93.75pt;height:21pt" o:ole="">
                  <v:imagedata r:id="rId18" o:title=""/>
                </v:shape>
                <w:control r:id="rId19" w:name="OptionButton3" w:shapeid="_x0000_i1055"/>
              </w:object>
            </w:r>
            <w:r>
              <w:rPr>
                <w:b/>
                <w:bCs/>
                <w:sz w:val="23"/>
                <w:szCs w:val="23"/>
              </w:rPr>
              <w:object w:dxaOrig="225" w:dyaOrig="225">
                <v:shape id="_x0000_i1057" type="#_x0000_t75" style="width:153pt;height:21pt" o:ole="">
                  <v:imagedata r:id="rId20" o:title=""/>
                </v:shape>
                <w:control r:id="rId21" w:name="OptionButton1" w:shapeid="_x0000_i1057"/>
              </w:object>
            </w:r>
            <w:r>
              <w:rPr>
                <w:b/>
                <w:bCs/>
                <w:sz w:val="23"/>
                <w:szCs w:val="23"/>
              </w:rPr>
              <w:object w:dxaOrig="225" w:dyaOrig="225">
                <v:shape id="_x0000_i1059" type="#_x0000_t75" style="width:104.25pt;height:21pt" o:ole="">
                  <v:imagedata r:id="rId22" o:title=""/>
                </v:shape>
                <w:control r:id="rId23" w:name="OptionButton4" w:shapeid="_x0000_i1059"/>
              </w:object>
            </w:r>
            <w:r w:rsidR="0045264A">
              <w:rPr>
                <w:b/>
                <w:bCs/>
                <w:sz w:val="23"/>
                <w:szCs w:val="23"/>
              </w:rPr>
              <w:t xml:space="preserve">  </w:t>
            </w:r>
            <w:r>
              <w:rPr>
                <w:b/>
                <w:bCs/>
                <w:sz w:val="23"/>
                <w:szCs w:val="23"/>
              </w:rPr>
              <w:object w:dxaOrig="225" w:dyaOrig="225">
                <v:shape id="_x0000_i1061" type="#_x0000_t75" style="width:147.75pt;height:21pt" o:ole="">
                  <v:imagedata r:id="rId24" o:title=""/>
                </v:shape>
                <w:control r:id="rId25" w:name="OptionButton6" w:shapeid="_x0000_i1061"/>
              </w:object>
            </w:r>
            <w:r w:rsidR="0045264A">
              <w:rPr>
                <w:b/>
                <w:bCs/>
                <w:sz w:val="23"/>
                <w:szCs w:val="23"/>
              </w:rPr>
              <w:t xml:space="preserve">      </w:t>
            </w:r>
            <w:r>
              <w:rPr>
                <w:b/>
                <w:bCs/>
                <w:sz w:val="23"/>
                <w:szCs w:val="23"/>
              </w:rPr>
              <w:object w:dxaOrig="225" w:dyaOrig="225">
                <v:shape id="_x0000_i1063" type="#_x0000_t75" style="width:183pt;height:21pt" o:ole="">
                  <v:imagedata r:id="rId26" o:title=""/>
                </v:shape>
                <w:control r:id="rId27" w:name="OptionButton7" w:shapeid="_x0000_i1063"/>
              </w:object>
            </w:r>
            <w:r w:rsidR="0045264A">
              <w:rPr>
                <w:b/>
                <w:bCs/>
                <w:sz w:val="23"/>
                <w:szCs w:val="23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</w:t>
            </w:r>
            <w:r w:rsidR="00C74AAF">
              <w:rPr>
                <w:b/>
                <w:bCs/>
                <w:sz w:val="23"/>
                <w:szCs w:val="23"/>
              </w:rPr>
              <w:t xml:space="preserve">                    </w:t>
            </w:r>
            <w:r w:rsidR="0045598A">
              <w:rPr>
                <w:b/>
                <w:bCs/>
                <w:sz w:val="23"/>
                <w:szCs w:val="23"/>
              </w:rPr>
              <w:t xml:space="preserve">     </w:t>
            </w:r>
            <w:r w:rsidR="00C74AAF">
              <w:rPr>
                <w:b/>
                <w:bCs/>
                <w:sz w:val="23"/>
                <w:szCs w:val="23"/>
              </w:rPr>
              <w:t xml:space="preserve">  </w:t>
            </w:r>
          </w:p>
          <w:p w:rsidR="00C74AAF" w:rsidRDefault="00C74AAF" w:rsidP="005C6960">
            <w:pPr>
              <w:pStyle w:val="Default"/>
              <w:pBdr>
                <w:bottom w:val="single" w:sz="12" w:space="1" w:color="auto"/>
              </w:pBdr>
              <w:rPr>
                <w:b/>
                <w:bCs/>
                <w:sz w:val="23"/>
                <w:szCs w:val="23"/>
              </w:rPr>
            </w:pPr>
          </w:p>
          <w:p w:rsidR="00F94F22" w:rsidRDefault="00F94F22" w:rsidP="005C6960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E2413A" w:rsidRPr="00F94F22" w:rsidRDefault="00F94F22" w:rsidP="00F94F22">
            <w:pPr>
              <w:pStyle w:val="Defaul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Orientações para o desenvolvimento do Relatório de Estágio</w:t>
            </w:r>
            <w:r w:rsidR="00E2413A" w:rsidRPr="00F94F22">
              <w:rPr>
                <w:b/>
                <w:bCs/>
                <w:sz w:val="16"/>
                <w:szCs w:val="16"/>
              </w:rPr>
              <w:t xml:space="preserve"> </w:t>
            </w:r>
          </w:p>
          <w:p w:rsidR="00E2413A" w:rsidRPr="00F94F22" w:rsidRDefault="00E2413A" w:rsidP="00F94F22">
            <w:pPr>
              <w:pStyle w:val="Default"/>
              <w:rPr>
                <w:b/>
                <w:bCs/>
                <w:sz w:val="16"/>
                <w:szCs w:val="16"/>
              </w:rPr>
            </w:pPr>
          </w:p>
          <w:p w:rsidR="00E2413A" w:rsidRPr="00F94F22" w:rsidRDefault="00E2413A" w:rsidP="00F94F22">
            <w:pPr>
              <w:pStyle w:val="Default"/>
              <w:rPr>
                <w:b/>
                <w:bCs/>
                <w:sz w:val="16"/>
                <w:szCs w:val="16"/>
              </w:rPr>
            </w:pPr>
          </w:p>
          <w:p w:rsidR="00E2413A" w:rsidRPr="00F94F22" w:rsidRDefault="00E2413A" w:rsidP="00F94F22">
            <w:pPr>
              <w:ind w:firstLine="708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F94F22"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Campo: Descrição das Atividades </w:t>
            </w:r>
            <w:r w:rsidR="0022538E">
              <w:rPr>
                <w:rFonts w:ascii="Arial" w:hAnsi="Arial" w:cs="Arial"/>
                <w:b/>
                <w:sz w:val="16"/>
                <w:szCs w:val="16"/>
                <w:u w:val="single"/>
              </w:rPr>
              <w:t>(mínimo de 3500 caracteres</w:t>
            </w:r>
            <w:r w:rsidR="00AC187F">
              <w:rPr>
                <w:rFonts w:ascii="Arial" w:hAnsi="Arial" w:cs="Arial"/>
                <w:b/>
                <w:sz w:val="16"/>
                <w:szCs w:val="16"/>
                <w:u w:val="single"/>
              </w:rPr>
              <w:t>- Arial, tamanho 1</w:t>
            </w:r>
            <w:r w:rsidR="007C4870">
              <w:rPr>
                <w:rFonts w:ascii="Arial" w:hAnsi="Arial" w:cs="Arial"/>
                <w:b/>
                <w:sz w:val="16"/>
                <w:szCs w:val="16"/>
                <w:u w:val="single"/>
              </w:rPr>
              <w:t>2</w:t>
            </w:r>
            <w:r w:rsidR="0022538E">
              <w:rPr>
                <w:rFonts w:ascii="Arial" w:hAnsi="Arial" w:cs="Arial"/>
                <w:b/>
                <w:sz w:val="16"/>
                <w:szCs w:val="16"/>
                <w:u w:val="single"/>
              </w:rPr>
              <w:t>)</w:t>
            </w:r>
          </w:p>
          <w:p w:rsidR="00E2413A" w:rsidRPr="00F94F22" w:rsidRDefault="00E2413A" w:rsidP="00F94F22">
            <w:pPr>
              <w:ind w:left="709" w:hanging="1"/>
              <w:rPr>
                <w:rFonts w:ascii="Arial" w:hAnsi="Arial" w:cs="Arial"/>
                <w:sz w:val="16"/>
                <w:szCs w:val="16"/>
              </w:rPr>
            </w:pPr>
            <w:r w:rsidRPr="00F94F22">
              <w:rPr>
                <w:rFonts w:ascii="Arial" w:hAnsi="Arial" w:cs="Arial"/>
                <w:sz w:val="16"/>
                <w:szCs w:val="16"/>
              </w:rPr>
              <w:t xml:space="preserve">Neste tópico o aluno descreve as atividades realizadas por ele durante o estágio. Em linguagem clara o objetiva, ele deve descrever todas as atividades realizadas, de maneira organizada e lógica. </w:t>
            </w:r>
          </w:p>
          <w:p w:rsidR="00E2413A" w:rsidRPr="00F94F22" w:rsidRDefault="00E2413A" w:rsidP="00F94F22">
            <w:pPr>
              <w:ind w:left="709" w:hanging="1"/>
              <w:rPr>
                <w:rFonts w:ascii="Arial" w:hAnsi="Arial" w:cs="Arial"/>
                <w:sz w:val="16"/>
                <w:szCs w:val="16"/>
              </w:rPr>
            </w:pPr>
            <w:r w:rsidRPr="00F94F22">
              <w:rPr>
                <w:rFonts w:ascii="Arial" w:hAnsi="Arial" w:cs="Arial"/>
                <w:sz w:val="16"/>
                <w:szCs w:val="16"/>
              </w:rPr>
              <w:t xml:space="preserve">Poderá ser descrita conforme as ações e participações feitas durante as semanas </w:t>
            </w:r>
            <w:proofErr w:type="gramStart"/>
            <w:r w:rsidRPr="00F94F22">
              <w:rPr>
                <w:rFonts w:ascii="Arial" w:hAnsi="Arial" w:cs="Arial"/>
                <w:sz w:val="16"/>
                <w:szCs w:val="16"/>
              </w:rPr>
              <w:t>e  meses</w:t>
            </w:r>
            <w:proofErr w:type="gramEnd"/>
            <w:r w:rsidRPr="00F94F22">
              <w:rPr>
                <w:rFonts w:ascii="Arial" w:hAnsi="Arial" w:cs="Arial"/>
                <w:sz w:val="16"/>
                <w:szCs w:val="16"/>
              </w:rPr>
              <w:t xml:space="preserve"> do estágio. Perguntas como: O que foi feito? Como foi feito? Porque foi feito? Poderá lhe auxiliar no desenvolvimento do seu relatório.</w:t>
            </w:r>
          </w:p>
          <w:p w:rsidR="00E2413A" w:rsidRPr="00F94F22" w:rsidRDefault="00E2413A" w:rsidP="00F94F22">
            <w:pPr>
              <w:ind w:left="709" w:hanging="1"/>
              <w:rPr>
                <w:rFonts w:ascii="Arial" w:hAnsi="Arial" w:cs="Arial"/>
                <w:sz w:val="16"/>
                <w:szCs w:val="16"/>
              </w:rPr>
            </w:pPr>
            <w:r w:rsidRPr="00F94F22">
              <w:rPr>
                <w:rFonts w:ascii="Arial" w:hAnsi="Arial" w:cs="Arial"/>
                <w:sz w:val="16"/>
                <w:szCs w:val="16"/>
              </w:rPr>
              <w:t xml:space="preserve">Estar atento para não descrever princípios de funcionamento e/ou operação de equipamentos, normas ou padrões, etc. salvo se isto for absolutamente necessário ao esclarecimento da atividade desenvolvida pelo aluno. </w:t>
            </w:r>
          </w:p>
          <w:p w:rsidR="002B143A" w:rsidRPr="00F94F22" w:rsidRDefault="002B143A" w:rsidP="00F94F22">
            <w:pPr>
              <w:ind w:left="709" w:hanging="1"/>
              <w:rPr>
                <w:rFonts w:ascii="Arial" w:hAnsi="Arial" w:cs="Arial"/>
                <w:sz w:val="16"/>
                <w:szCs w:val="16"/>
              </w:rPr>
            </w:pPr>
            <w:r w:rsidRPr="00F94F22">
              <w:rPr>
                <w:rFonts w:ascii="Arial" w:hAnsi="Arial" w:cs="Arial"/>
                <w:sz w:val="16"/>
                <w:szCs w:val="16"/>
              </w:rPr>
              <w:t>Ao longo do texto poderão ser citadas as figuras, gráficos, tabelas, devidamente identificadas. Elas deverão estar presentes no Anexo, no final do relatório, com a mesma identificação.</w:t>
            </w:r>
          </w:p>
          <w:p w:rsidR="00E2413A" w:rsidRPr="00F94F22" w:rsidRDefault="00E2413A" w:rsidP="00F94F22">
            <w:pPr>
              <w:pStyle w:val="Default"/>
              <w:rPr>
                <w:bCs/>
                <w:sz w:val="16"/>
                <w:szCs w:val="16"/>
              </w:rPr>
            </w:pPr>
          </w:p>
          <w:p w:rsidR="00E2413A" w:rsidRPr="00F94F22" w:rsidRDefault="002B143A" w:rsidP="00F94F22">
            <w:pPr>
              <w:ind w:firstLine="708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F94F22"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Campo: </w:t>
            </w:r>
            <w:r w:rsidR="00E2413A" w:rsidRPr="00F94F22"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Conclusão </w:t>
            </w:r>
            <w:r w:rsidR="0022538E">
              <w:rPr>
                <w:rFonts w:ascii="Arial" w:hAnsi="Arial" w:cs="Arial"/>
                <w:b/>
                <w:sz w:val="16"/>
                <w:szCs w:val="16"/>
                <w:u w:val="single"/>
              </w:rPr>
              <w:t>(mínimo de 500 caracteres</w:t>
            </w:r>
            <w:r w:rsidR="00AC187F"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 – Arial, tamanho 1</w:t>
            </w:r>
            <w:r w:rsidR="007C4870">
              <w:rPr>
                <w:rFonts w:ascii="Arial" w:hAnsi="Arial" w:cs="Arial"/>
                <w:b/>
                <w:sz w:val="16"/>
                <w:szCs w:val="16"/>
                <w:u w:val="single"/>
              </w:rPr>
              <w:t>2</w:t>
            </w:r>
            <w:r w:rsidR="0022538E">
              <w:rPr>
                <w:rFonts w:ascii="Arial" w:hAnsi="Arial" w:cs="Arial"/>
                <w:b/>
                <w:sz w:val="16"/>
                <w:szCs w:val="16"/>
                <w:u w:val="single"/>
              </w:rPr>
              <w:t>)</w:t>
            </w:r>
          </w:p>
          <w:p w:rsidR="00E2413A" w:rsidRPr="00F94F22" w:rsidRDefault="00E2413A" w:rsidP="00F94F22">
            <w:pPr>
              <w:ind w:left="709" w:hanging="1"/>
              <w:rPr>
                <w:rFonts w:ascii="Arial" w:hAnsi="Arial" w:cs="Arial"/>
                <w:sz w:val="16"/>
                <w:szCs w:val="16"/>
              </w:rPr>
            </w:pPr>
            <w:r w:rsidRPr="00F94F22">
              <w:rPr>
                <w:rFonts w:ascii="Arial" w:hAnsi="Arial" w:cs="Arial"/>
                <w:sz w:val="16"/>
                <w:szCs w:val="16"/>
              </w:rPr>
              <w:t xml:space="preserve">Este tópico é reservado para as conclusões e observações finais dos alunos. Ele deverá fazer uma análise crítica do trabalho executado, e de sua validade como contribuição para sua formação profissional, apresentar as suas observações pessoais e conclusões a respeito do estágio realizado, destacando todos os pontos que considerar relevantes para o Relatório. </w:t>
            </w:r>
          </w:p>
          <w:p w:rsidR="00E2413A" w:rsidRPr="00F94F22" w:rsidRDefault="00E2413A" w:rsidP="00F94F22">
            <w:pPr>
              <w:pStyle w:val="Default"/>
              <w:rPr>
                <w:bCs/>
                <w:sz w:val="16"/>
                <w:szCs w:val="16"/>
              </w:rPr>
            </w:pPr>
          </w:p>
          <w:p w:rsidR="002B143A" w:rsidRPr="00F94F22" w:rsidRDefault="00F94F22" w:rsidP="00F94F22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  <w:r w:rsidR="002B143A" w:rsidRPr="00F94F22"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Campo: Anexo </w:t>
            </w:r>
          </w:p>
          <w:p w:rsidR="002B143A" w:rsidRPr="00F94F22" w:rsidRDefault="00F94F22" w:rsidP="00F94F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  <w:r w:rsidR="002B143A" w:rsidRPr="00F94F22">
              <w:rPr>
                <w:rFonts w:ascii="Arial" w:hAnsi="Arial" w:cs="Arial"/>
                <w:sz w:val="16"/>
                <w:szCs w:val="16"/>
              </w:rPr>
              <w:t>Poderão fazer parte do Anexo:</w:t>
            </w:r>
          </w:p>
          <w:p w:rsidR="002B143A" w:rsidRPr="00F94F22" w:rsidRDefault="00F94F22" w:rsidP="00F94F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  <w:r w:rsidR="002B143A" w:rsidRPr="00F94F22">
              <w:rPr>
                <w:rFonts w:ascii="Arial" w:hAnsi="Arial" w:cs="Arial"/>
                <w:sz w:val="16"/>
                <w:szCs w:val="16"/>
              </w:rPr>
              <w:t>- Figuras, Tabelas e Gráficos</w:t>
            </w:r>
            <w:r w:rsidR="002F2191">
              <w:rPr>
                <w:rFonts w:ascii="Arial" w:hAnsi="Arial" w:cs="Arial"/>
                <w:sz w:val="16"/>
                <w:szCs w:val="16"/>
              </w:rPr>
              <w:t xml:space="preserve"> (colorido)</w:t>
            </w:r>
            <w:r w:rsidR="002B143A" w:rsidRPr="00F94F22">
              <w:rPr>
                <w:rFonts w:ascii="Arial" w:hAnsi="Arial" w:cs="Arial"/>
                <w:sz w:val="16"/>
                <w:szCs w:val="16"/>
              </w:rPr>
              <w:t>, identificados e que foram citados no Campo “Descrição das Atividades”.</w:t>
            </w:r>
          </w:p>
          <w:p w:rsidR="00F94F22" w:rsidRDefault="00F94F22" w:rsidP="00F94F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  <w:r w:rsidR="002B143A" w:rsidRPr="00F94F2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2413A" w:rsidRPr="00F94F22">
              <w:rPr>
                <w:rFonts w:ascii="Arial" w:hAnsi="Arial" w:cs="Arial"/>
                <w:sz w:val="16"/>
                <w:szCs w:val="16"/>
              </w:rPr>
              <w:t xml:space="preserve">Dados técnicos de alguns equipamentos interessantes para o esclarecimento de alguma informação no conteúdo da “Descrição das </w:t>
            </w:r>
          </w:p>
          <w:p w:rsidR="00E2413A" w:rsidRPr="00F94F22" w:rsidRDefault="00F94F22" w:rsidP="00F94F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  <w:r w:rsidR="00E2413A" w:rsidRPr="00F94F22">
              <w:rPr>
                <w:rFonts w:ascii="Arial" w:hAnsi="Arial" w:cs="Arial"/>
                <w:sz w:val="16"/>
                <w:szCs w:val="16"/>
              </w:rPr>
              <w:t>Atividades”</w:t>
            </w:r>
            <w:r w:rsidR="002B143A" w:rsidRPr="00F94F22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E2413A" w:rsidRPr="00F94F22" w:rsidRDefault="00E2413A" w:rsidP="00F94F22">
            <w:pPr>
              <w:pStyle w:val="Default"/>
              <w:rPr>
                <w:bCs/>
                <w:sz w:val="16"/>
                <w:szCs w:val="16"/>
              </w:rPr>
            </w:pPr>
          </w:p>
          <w:p w:rsidR="00F94F22" w:rsidRDefault="00F94F22" w:rsidP="00F94F2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2413A" w:rsidRDefault="00F94F22" w:rsidP="00F94F22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F94F22">
              <w:rPr>
                <w:rFonts w:ascii="Arial" w:hAnsi="Arial" w:cs="Arial"/>
                <w:b/>
                <w:sz w:val="16"/>
                <w:szCs w:val="16"/>
              </w:rPr>
              <w:t xml:space="preserve">                </w:t>
            </w:r>
            <w:r w:rsidR="00E2413A" w:rsidRPr="00F94F22">
              <w:rPr>
                <w:rFonts w:ascii="Arial" w:hAnsi="Arial" w:cs="Arial"/>
                <w:b/>
                <w:sz w:val="16"/>
                <w:szCs w:val="16"/>
                <w:u w:val="single"/>
              </w:rPr>
              <w:t>Importante:</w:t>
            </w:r>
          </w:p>
          <w:p w:rsidR="000328BA" w:rsidRDefault="000328BA" w:rsidP="00F94F22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</w:p>
          <w:p w:rsidR="000328BA" w:rsidRPr="00F94F22" w:rsidRDefault="000328BA" w:rsidP="00F94F22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328BA">
              <w:rPr>
                <w:rFonts w:ascii="Arial" w:hAnsi="Arial" w:cs="Arial"/>
                <w:b/>
                <w:sz w:val="16"/>
                <w:szCs w:val="16"/>
              </w:rPr>
              <w:t xml:space="preserve">                </w:t>
            </w: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>Processo de Entrega:</w:t>
            </w:r>
          </w:p>
          <w:p w:rsidR="00F94F22" w:rsidRDefault="00E2413A" w:rsidP="00F94F22">
            <w:pPr>
              <w:ind w:firstLine="708"/>
              <w:rPr>
                <w:rFonts w:ascii="Arial" w:hAnsi="Arial" w:cs="Arial"/>
                <w:sz w:val="16"/>
                <w:szCs w:val="16"/>
              </w:rPr>
            </w:pPr>
            <w:r w:rsidRPr="00F94F22">
              <w:rPr>
                <w:rFonts w:ascii="Arial" w:hAnsi="Arial" w:cs="Arial"/>
                <w:sz w:val="16"/>
                <w:szCs w:val="16"/>
              </w:rPr>
              <w:t xml:space="preserve">O Relatório de Estágio </w:t>
            </w:r>
            <w:r w:rsidR="00FE2C16">
              <w:rPr>
                <w:rFonts w:ascii="Arial" w:hAnsi="Arial" w:cs="Arial"/>
                <w:sz w:val="16"/>
                <w:szCs w:val="16"/>
              </w:rPr>
              <w:t xml:space="preserve">deverá ser </w:t>
            </w:r>
            <w:r w:rsidR="00FE2C16" w:rsidRPr="001B33D5">
              <w:rPr>
                <w:rFonts w:ascii="Arial" w:hAnsi="Arial" w:cs="Arial"/>
                <w:b/>
                <w:sz w:val="16"/>
                <w:szCs w:val="16"/>
                <w:u w:val="single"/>
              </w:rPr>
              <w:t>entregue impresso no NESP</w:t>
            </w:r>
            <w:r w:rsidR="00FE2C1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94F22">
              <w:rPr>
                <w:rFonts w:ascii="Arial" w:hAnsi="Arial" w:cs="Arial"/>
                <w:sz w:val="16"/>
                <w:szCs w:val="16"/>
              </w:rPr>
              <w:t>juntamente com a avaliaçã</w:t>
            </w:r>
            <w:bookmarkStart w:id="0" w:name="_GoBack"/>
            <w:bookmarkEnd w:id="0"/>
            <w:r w:rsidRPr="00F94F22">
              <w:rPr>
                <w:rFonts w:ascii="Arial" w:hAnsi="Arial" w:cs="Arial"/>
                <w:sz w:val="16"/>
                <w:szCs w:val="16"/>
              </w:rPr>
              <w:t>o da empresa</w:t>
            </w:r>
            <w:r w:rsidR="00FE2C16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F94F22">
              <w:rPr>
                <w:rFonts w:ascii="Arial" w:hAnsi="Arial" w:cs="Arial"/>
                <w:sz w:val="16"/>
                <w:szCs w:val="16"/>
              </w:rPr>
              <w:t xml:space="preserve">respeitando a data de entrega </w:t>
            </w:r>
          </w:p>
          <w:p w:rsidR="000328BA" w:rsidRDefault="000328BA" w:rsidP="00F94F22">
            <w:pPr>
              <w:ind w:firstLine="708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estabelecida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no calendário Escolar</w:t>
            </w:r>
            <w:r w:rsidR="002B143A" w:rsidRPr="00F94F22">
              <w:rPr>
                <w:rFonts w:ascii="Arial" w:hAnsi="Arial" w:cs="Arial"/>
                <w:sz w:val="16"/>
                <w:szCs w:val="16"/>
              </w:rPr>
              <w:t xml:space="preserve">. O Formulário de avaliação deverá estar </w:t>
            </w:r>
            <w:r w:rsidR="00E2413A" w:rsidRPr="00F94F22">
              <w:rPr>
                <w:rFonts w:ascii="Arial" w:hAnsi="Arial" w:cs="Arial"/>
                <w:sz w:val="16"/>
                <w:szCs w:val="16"/>
              </w:rPr>
              <w:t>assinado pelo Supervisor do Estágio da Empresa e carimbado</w:t>
            </w:r>
          </w:p>
          <w:p w:rsidR="00E2413A" w:rsidRDefault="00E2413A" w:rsidP="00F94F22">
            <w:pPr>
              <w:ind w:firstLine="708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F94F22">
              <w:rPr>
                <w:rFonts w:ascii="Arial" w:hAnsi="Arial" w:cs="Arial"/>
                <w:sz w:val="16"/>
                <w:szCs w:val="16"/>
              </w:rPr>
              <w:t>pela</w:t>
            </w:r>
            <w:proofErr w:type="gramEnd"/>
            <w:r w:rsidRPr="00F94F22">
              <w:rPr>
                <w:rFonts w:ascii="Arial" w:hAnsi="Arial" w:cs="Arial"/>
                <w:sz w:val="16"/>
                <w:szCs w:val="16"/>
              </w:rPr>
              <w:t xml:space="preserve"> mesma. </w:t>
            </w:r>
          </w:p>
          <w:p w:rsidR="000328BA" w:rsidRDefault="00FE2C16" w:rsidP="00F94F22">
            <w:pPr>
              <w:ind w:firstLine="70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Relatório d</w:t>
            </w:r>
            <w:r w:rsidR="000328BA">
              <w:rPr>
                <w:rFonts w:ascii="Arial" w:hAnsi="Arial" w:cs="Arial"/>
                <w:sz w:val="16"/>
                <w:szCs w:val="16"/>
              </w:rPr>
              <w:t xml:space="preserve">eve </w:t>
            </w:r>
            <w:r>
              <w:rPr>
                <w:rFonts w:ascii="Arial" w:hAnsi="Arial" w:cs="Arial"/>
                <w:sz w:val="16"/>
                <w:szCs w:val="16"/>
              </w:rPr>
              <w:t xml:space="preserve">também </w:t>
            </w:r>
            <w:r w:rsidR="000328BA">
              <w:rPr>
                <w:rFonts w:ascii="Arial" w:hAnsi="Arial" w:cs="Arial"/>
                <w:sz w:val="16"/>
                <w:szCs w:val="16"/>
              </w:rPr>
              <w:t xml:space="preserve">ser enviado em formato digital </w:t>
            </w:r>
            <w:proofErr w:type="spellStart"/>
            <w:r w:rsidR="000328BA">
              <w:rPr>
                <w:rFonts w:ascii="Arial" w:hAnsi="Arial" w:cs="Arial"/>
                <w:sz w:val="16"/>
                <w:szCs w:val="16"/>
              </w:rPr>
              <w:t>pdf</w:t>
            </w:r>
            <w:proofErr w:type="spellEnd"/>
            <w:r w:rsidR="000328BA"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gramStart"/>
            <w:r w:rsidR="000328BA">
              <w:rPr>
                <w:rFonts w:ascii="Arial" w:hAnsi="Arial" w:cs="Arial"/>
                <w:sz w:val="16"/>
                <w:szCs w:val="16"/>
              </w:rPr>
              <w:t>para</w:t>
            </w:r>
            <w:proofErr w:type="gramEnd"/>
            <w:r w:rsidR="000328BA">
              <w:rPr>
                <w:rFonts w:ascii="Arial" w:hAnsi="Arial" w:cs="Arial"/>
                <w:sz w:val="16"/>
                <w:szCs w:val="16"/>
              </w:rPr>
              <w:t xml:space="preserve"> o email </w:t>
            </w:r>
            <w:hyperlink r:id="rId28" w:history="1">
              <w:r w:rsidR="000328BA" w:rsidRPr="003027D6">
                <w:rPr>
                  <w:rStyle w:val="Hyperlink"/>
                  <w:rFonts w:ascii="Arial" w:hAnsi="Arial" w:cs="Arial"/>
                  <w:sz w:val="16"/>
                  <w:szCs w:val="16"/>
                </w:rPr>
                <w:t>nesp@inatel.br</w:t>
              </w:r>
            </w:hyperlink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0328BA" w:rsidRDefault="000328BA" w:rsidP="00F94F22">
            <w:pPr>
              <w:ind w:firstLine="708"/>
              <w:rPr>
                <w:rFonts w:ascii="Arial" w:hAnsi="Arial" w:cs="Arial"/>
                <w:sz w:val="16"/>
                <w:szCs w:val="16"/>
              </w:rPr>
            </w:pPr>
          </w:p>
          <w:p w:rsidR="000328BA" w:rsidRPr="00F94F22" w:rsidRDefault="000328BA" w:rsidP="00F94F22">
            <w:pPr>
              <w:ind w:firstLine="708"/>
              <w:rPr>
                <w:rFonts w:ascii="Arial" w:hAnsi="Arial" w:cs="Arial"/>
                <w:sz w:val="16"/>
                <w:szCs w:val="16"/>
              </w:rPr>
            </w:pPr>
          </w:p>
          <w:p w:rsidR="00F94F22" w:rsidRDefault="00E2413A" w:rsidP="00F94F22">
            <w:pPr>
              <w:ind w:firstLine="708"/>
              <w:rPr>
                <w:rFonts w:ascii="Arial" w:hAnsi="Arial" w:cs="Arial"/>
                <w:sz w:val="16"/>
                <w:szCs w:val="16"/>
              </w:rPr>
            </w:pPr>
            <w:r w:rsidRPr="00F94F22">
              <w:rPr>
                <w:rFonts w:ascii="Arial" w:hAnsi="Arial" w:cs="Arial"/>
                <w:sz w:val="16"/>
                <w:szCs w:val="16"/>
              </w:rPr>
              <w:t xml:space="preserve">O professor designado pelo coordenador do curso para avaliar o Relatório de Estágio poderá convocar o aluno para esclarecimentos sobre </w:t>
            </w:r>
          </w:p>
          <w:p w:rsidR="00F94F22" w:rsidRDefault="00E2413A" w:rsidP="00F94F22">
            <w:pPr>
              <w:ind w:firstLine="708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F94F22">
              <w:rPr>
                <w:rFonts w:ascii="Arial" w:hAnsi="Arial" w:cs="Arial"/>
                <w:sz w:val="16"/>
                <w:szCs w:val="16"/>
              </w:rPr>
              <w:t>o</w:t>
            </w:r>
            <w:proofErr w:type="gramEnd"/>
            <w:r w:rsidRPr="00F94F22">
              <w:rPr>
                <w:rFonts w:ascii="Arial" w:hAnsi="Arial" w:cs="Arial"/>
                <w:sz w:val="16"/>
                <w:szCs w:val="16"/>
              </w:rPr>
              <w:t xml:space="preserve"> estágio, podendo solicitar, alterações no relatório. Recomendamos aos estagiários que se habituem a redigir, diariamente, um memorial </w:t>
            </w:r>
          </w:p>
          <w:p w:rsidR="00E2413A" w:rsidRPr="00F94F22" w:rsidRDefault="00E2413A" w:rsidP="00F94F22">
            <w:pPr>
              <w:ind w:firstLine="708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F94F22">
              <w:rPr>
                <w:rFonts w:ascii="Arial" w:hAnsi="Arial" w:cs="Arial"/>
                <w:sz w:val="16"/>
                <w:szCs w:val="16"/>
              </w:rPr>
              <w:t>das</w:t>
            </w:r>
            <w:proofErr w:type="gramEnd"/>
            <w:r w:rsidRPr="00F94F22">
              <w:rPr>
                <w:rFonts w:ascii="Arial" w:hAnsi="Arial" w:cs="Arial"/>
                <w:sz w:val="16"/>
                <w:szCs w:val="16"/>
              </w:rPr>
              <w:t xml:space="preserve"> atividades de estágio realizadas. Isto facilitará muito a orientação do seu estágio</w:t>
            </w:r>
            <w:r w:rsidR="002B143A" w:rsidRPr="00F94F22">
              <w:rPr>
                <w:rFonts w:ascii="Arial" w:hAnsi="Arial" w:cs="Arial"/>
                <w:sz w:val="16"/>
                <w:szCs w:val="16"/>
              </w:rPr>
              <w:t xml:space="preserve"> e a redação do Relatório Final</w:t>
            </w:r>
            <w:r w:rsidRPr="00F94F22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  <w:p w:rsidR="000328BA" w:rsidRDefault="000328BA" w:rsidP="00F94F22">
            <w:pPr>
              <w:ind w:firstLine="708"/>
              <w:rPr>
                <w:rFonts w:ascii="Arial" w:hAnsi="Arial" w:cs="Arial"/>
                <w:sz w:val="16"/>
                <w:szCs w:val="16"/>
              </w:rPr>
            </w:pPr>
          </w:p>
          <w:p w:rsidR="00F94F22" w:rsidRDefault="00E2413A" w:rsidP="00F94F22">
            <w:pPr>
              <w:ind w:firstLine="708"/>
              <w:rPr>
                <w:rFonts w:ascii="Arial" w:hAnsi="Arial" w:cs="Arial"/>
                <w:sz w:val="16"/>
                <w:szCs w:val="16"/>
              </w:rPr>
            </w:pPr>
            <w:r w:rsidRPr="00F94F22">
              <w:rPr>
                <w:rFonts w:ascii="Arial" w:hAnsi="Arial" w:cs="Arial"/>
                <w:sz w:val="16"/>
                <w:szCs w:val="16"/>
              </w:rPr>
              <w:t xml:space="preserve">No caso de dúvidas para a redação do Relatório, oriente-se com o seu professor orientador no estágio antes de entregar o relatório de </w:t>
            </w:r>
          </w:p>
          <w:p w:rsidR="00E2413A" w:rsidRDefault="00E2413A" w:rsidP="00F94F22">
            <w:pPr>
              <w:ind w:firstLine="708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F94F22">
              <w:rPr>
                <w:rFonts w:ascii="Arial" w:hAnsi="Arial" w:cs="Arial"/>
                <w:sz w:val="16"/>
                <w:szCs w:val="16"/>
              </w:rPr>
              <w:t>estágio</w:t>
            </w:r>
            <w:proofErr w:type="gramEnd"/>
            <w:r w:rsidRPr="00F94F22">
              <w:rPr>
                <w:rFonts w:ascii="Arial" w:hAnsi="Arial" w:cs="Arial"/>
                <w:sz w:val="16"/>
                <w:szCs w:val="16"/>
              </w:rPr>
              <w:t xml:space="preserve"> no NESP.</w:t>
            </w:r>
          </w:p>
          <w:p w:rsidR="000328BA" w:rsidRPr="00F94F22" w:rsidRDefault="000328BA" w:rsidP="00F94F22">
            <w:pPr>
              <w:ind w:firstLine="708"/>
              <w:rPr>
                <w:rFonts w:ascii="Arial" w:hAnsi="Arial" w:cs="Arial"/>
                <w:sz w:val="16"/>
                <w:szCs w:val="16"/>
              </w:rPr>
            </w:pPr>
          </w:p>
          <w:p w:rsidR="00E2413A" w:rsidRPr="00F94F22" w:rsidRDefault="00E2413A" w:rsidP="00F94F22">
            <w:pPr>
              <w:pStyle w:val="Default"/>
              <w:rPr>
                <w:b/>
                <w:bCs/>
                <w:sz w:val="16"/>
                <w:szCs w:val="16"/>
              </w:rPr>
            </w:pPr>
          </w:p>
          <w:p w:rsidR="00E2413A" w:rsidRPr="00F94F22" w:rsidRDefault="00E2413A" w:rsidP="00F94F22">
            <w:pPr>
              <w:pStyle w:val="Default"/>
              <w:rPr>
                <w:b/>
                <w:bCs/>
                <w:sz w:val="16"/>
                <w:szCs w:val="16"/>
              </w:rPr>
            </w:pPr>
          </w:p>
          <w:p w:rsidR="00E2413A" w:rsidRPr="00F94F22" w:rsidRDefault="00E2413A" w:rsidP="00F94F22">
            <w:pPr>
              <w:pStyle w:val="Default"/>
              <w:rPr>
                <w:b/>
                <w:bCs/>
                <w:sz w:val="16"/>
                <w:szCs w:val="16"/>
              </w:rPr>
            </w:pPr>
          </w:p>
          <w:p w:rsidR="00E2413A" w:rsidRPr="00F94F22" w:rsidRDefault="00E2413A" w:rsidP="00F94F22">
            <w:pPr>
              <w:pStyle w:val="Default"/>
              <w:rPr>
                <w:b/>
                <w:bCs/>
                <w:sz w:val="16"/>
                <w:szCs w:val="16"/>
              </w:rPr>
            </w:pPr>
          </w:p>
          <w:p w:rsidR="00E2413A" w:rsidRDefault="00E2413A" w:rsidP="005C6960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E2413A" w:rsidRDefault="00E2413A" w:rsidP="005C6960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F94F22" w:rsidRDefault="00F94F22" w:rsidP="005C6960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F94F22" w:rsidRDefault="00F94F22" w:rsidP="005C6960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E2413A" w:rsidRDefault="00E2413A" w:rsidP="005C6960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E2413A" w:rsidRDefault="00E2413A" w:rsidP="005C6960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</w:tr>
    </w:tbl>
    <w:p w:rsidR="00853DDA" w:rsidRPr="007C4870" w:rsidRDefault="0022538E" w:rsidP="00EE2FE5">
      <w:pPr>
        <w:pStyle w:val="Default"/>
        <w:jc w:val="center"/>
        <w:rPr>
          <w:bCs/>
          <w:u w:val="single"/>
        </w:rPr>
      </w:pPr>
      <w:r w:rsidRPr="007C4870">
        <w:rPr>
          <w:b/>
          <w:bCs/>
          <w:u w:val="single"/>
        </w:rPr>
        <w:lastRenderedPageBreak/>
        <w:t xml:space="preserve">Descrição das Atividades </w:t>
      </w:r>
      <w:r w:rsidRPr="007C4870">
        <w:rPr>
          <w:bCs/>
          <w:u w:val="single"/>
        </w:rPr>
        <w:t>(mínimo de 3500 caracteres</w:t>
      </w:r>
      <w:r w:rsidR="00AC187F" w:rsidRPr="007C4870">
        <w:rPr>
          <w:bCs/>
          <w:u w:val="single"/>
        </w:rPr>
        <w:t>- Utilizar formatação: Arial ,1</w:t>
      </w:r>
      <w:r w:rsidR="001569BA">
        <w:rPr>
          <w:bCs/>
          <w:u w:val="single"/>
        </w:rPr>
        <w:t>2</w:t>
      </w:r>
      <w:r w:rsidRPr="007C4870">
        <w:rPr>
          <w:bCs/>
          <w:u w:val="single"/>
        </w:rPr>
        <w:t>)</w:t>
      </w:r>
    </w:p>
    <w:p w:rsidR="0022538E" w:rsidRPr="007C4870" w:rsidRDefault="0022538E" w:rsidP="00D6194E">
      <w:pPr>
        <w:pStyle w:val="Default"/>
        <w:rPr>
          <w:b/>
          <w:bCs/>
          <w:u w:val="single"/>
        </w:rPr>
      </w:pPr>
    </w:p>
    <w:p w:rsidR="0022538E" w:rsidRPr="007C4870" w:rsidRDefault="0022538E" w:rsidP="00D6194E">
      <w:pPr>
        <w:pStyle w:val="Default"/>
        <w:rPr>
          <w:b/>
          <w:bCs/>
          <w:u w:val="single"/>
        </w:rPr>
      </w:pPr>
    </w:p>
    <w:p w:rsidR="0022538E" w:rsidRPr="007C4870" w:rsidRDefault="0022538E" w:rsidP="00D6194E">
      <w:pPr>
        <w:pStyle w:val="Default"/>
        <w:rPr>
          <w:b/>
          <w:bCs/>
          <w:u w:val="single"/>
        </w:rPr>
      </w:pPr>
    </w:p>
    <w:p w:rsidR="0022538E" w:rsidRPr="007C4870" w:rsidRDefault="0022538E" w:rsidP="00D6194E">
      <w:pPr>
        <w:pStyle w:val="Default"/>
        <w:rPr>
          <w:b/>
          <w:bCs/>
          <w:u w:val="single"/>
        </w:rPr>
      </w:pPr>
    </w:p>
    <w:p w:rsidR="0022538E" w:rsidRPr="007C4870" w:rsidRDefault="0022538E" w:rsidP="00D6194E">
      <w:pPr>
        <w:pStyle w:val="Default"/>
        <w:rPr>
          <w:b/>
          <w:bCs/>
          <w:u w:val="single"/>
        </w:rPr>
      </w:pPr>
    </w:p>
    <w:p w:rsidR="0022538E" w:rsidRDefault="0022538E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Pr="007C4870" w:rsidRDefault="0004073A" w:rsidP="00D6194E">
      <w:pPr>
        <w:pStyle w:val="Default"/>
        <w:rPr>
          <w:b/>
          <w:bCs/>
          <w:u w:val="single"/>
        </w:rPr>
      </w:pPr>
    </w:p>
    <w:p w:rsidR="0022538E" w:rsidRPr="007C4870" w:rsidRDefault="0022538E" w:rsidP="00D6194E">
      <w:pPr>
        <w:pStyle w:val="Default"/>
        <w:rPr>
          <w:b/>
          <w:bCs/>
          <w:u w:val="single"/>
        </w:rPr>
      </w:pPr>
    </w:p>
    <w:p w:rsidR="0022538E" w:rsidRPr="007C4870" w:rsidRDefault="0022538E" w:rsidP="00D6194E">
      <w:pPr>
        <w:pStyle w:val="Default"/>
        <w:rPr>
          <w:b/>
          <w:bCs/>
          <w:u w:val="single"/>
        </w:rPr>
      </w:pPr>
    </w:p>
    <w:p w:rsidR="0022538E" w:rsidRPr="007C4870" w:rsidRDefault="0022538E" w:rsidP="00D6194E">
      <w:pPr>
        <w:pStyle w:val="Default"/>
        <w:rPr>
          <w:b/>
          <w:bCs/>
          <w:u w:val="single"/>
        </w:rPr>
      </w:pPr>
    </w:p>
    <w:p w:rsidR="0022538E" w:rsidRPr="007C4870" w:rsidRDefault="0022538E" w:rsidP="00D6194E">
      <w:pPr>
        <w:pStyle w:val="Default"/>
        <w:rPr>
          <w:b/>
          <w:bCs/>
          <w:u w:val="single"/>
        </w:rPr>
      </w:pPr>
    </w:p>
    <w:p w:rsidR="0022538E" w:rsidRPr="007C4870" w:rsidRDefault="0022538E" w:rsidP="00D6194E">
      <w:pPr>
        <w:pStyle w:val="Default"/>
        <w:rPr>
          <w:b/>
          <w:bCs/>
          <w:u w:val="single"/>
        </w:rPr>
      </w:pPr>
    </w:p>
    <w:p w:rsidR="0022538E" w:rsidRPr="007C4870" w:rsidRDefault="0022538E" w:rsidP="00D6194E">
      <w:pPr>
        <w:pStyle w:val="Default"/>
        <w:rPr>
          <w:b/>
          <w:bCs/>
          <w:u w:val="single"/>
        </w:rPr>
      </w:pPr>
    </w:p>
    <w:p w:rsidR="0022538E" w:rsidRPr="007C4870" w:rsidRDefault="0022538E" w:rsidP="00D6194E">
      <w:pPr>
        <w:pStyle w:val="Default"/>
        <w:rPr>
          <w:b/>
          <w:bCs/>
          <w:u w:val="single"/>
        </w:rPr>
      </w:pPr>
    </w:p>
    <w:p w:rsidR="0022538E" w:rsidRPr="007C4870" w:rsidRDefault="00AC187F" w:rsidP="00EE2FE5">
      <w:pPr>
        <w:pStyle w:val="Default"/>
        <w:jc w:val="center"/>
        <w:rPr>
          <w:b/>
          <w:bCs/>
          <w:u w:val="single"/>
        </w:rPr>
      </w:pPr>
      <w:r w:rsidRPr="007C4870">
        <w:rPr>
          <w:b/>
          <w:bCs/>
          <w:u w:val="single"/>
        </w:rPr>
        <w:lastRenderedPageBreak/>
        <w:t xml:space="preserve">Conclusão </w:t>
      </w:r>
      <w:r w:rsidRPr="007C4870">
        <w:rPr>
          <w:bCs/>
          <w:u w:val="single"/>
        </w:rPr>
        <w:t>(mínimo de 500 caracteres- Utilizar formatação: Arial ,1</w:t>
      </w:r>
      <w:r w:rsidR="001569BA">
        <w:rPr>
          <w:bCs/>
          <w:u w:val="single"/>
        </w:rPr>
        <w:t>2</w:t>
      </w:r>
      <w:r w:rsidRPr="007C4870">
        <w:rPr>
          <w:bCs/>
          <w:u w:val="single"/>
        </w:rPr>
        <w:t>)</w:t>
      </w:r>
    </w:p>
    <w:p w:rsidR="0022538E" w:rsidRPr="007C4870" w:rsidRDefault="0022538E" w:rsidP="00D6194E">
      <w:pPr>
        <w:pStyle w:val="Default"/>
        <w:rPr>
          <w:b/>
          <w:bCs/>
          <w:u w:val="single"/>
        </w:rPr>
      </w:pPr>
    </w:p>
    <w:p w:rsidR="0022538E" w:rsidRPr="007C4870" w:rsidRDefault="0022538E" w:rsidP="00D6194E">
      <w:pPr>
        <w:pStyle w:val="Default"/>
        <w:rPr>
          <w:b/>
          <w:bCs/>
          <w:u w:val="single"/>
        </w:rPr>
      </w:pPr>
    </w:p>
    <w:p w:rsidR="0022538E" w:rsidRPr="007C4870" w:rsidRDefault="0022538E" w:rsidP="00D6194E">
      <w:pPr>
        <w:pStyle w:val="Default"/>
        <w:rPr>
          <w:b/>
          <w:bCs/>
          <w:u w:val="single"/>
        </w:rPr>
      </w:pPr>
    </w:p>
    <w:p w:rsidR="0022538E" w:rsidRPr="007C4870" w:rsidRDefault="0022538E" w:rsidP="00D6194E">
      <w:pPr>
        <w:pStyle w:val="Default"/>
        <w:rPr>
          <w:b/>
          <w:bCs/>
          <w:u w:val="single"/>
        </w:rPr>
      </w:pPr>
    </w:p>
    <w:p w:rsidR="0022538E" w:rsidRPr="007C4870" w:rsidRDefault="0022538E" w:rsidP="00D6194E">
      <w:pPr>
        <w:pStyle w:val="Default"/>
        <w:rPr>
          <w:b/>
          <w:bCs/>
          <w:u w:val="single"/>
        </w:rPr>
      </w:pPr>
    </w:p>
    <w:p w:rsidR="0022538E" w:rsidRPr="007C4870" w:rsidRDefault="0022538E" w:rsidP="00D6194E">
      <w:pPr>
        <w:pStyle w:val="Default"/>
        <w:rPr>
          <w:b/>
          <w:bCs/>
          <w:u w:val="single"/>
        </w:rPr>
      </w:pPr>
    </w:p>
    <w:p w:rsidR="0022538E" w:rsidRDefault="0022538E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Default="0004073A" w:rsidP="00D6194E">
      <w:pPr>
        <w:pStyle w:val="Default"/>
        <w:rPr>
          <w:b/>
          <w:bCs/>
          <w:u w:val="single"/>
        </w:rPr>
      </w:pPr>
    </w:p>
    <w:p w:rsidR="0004073A" w:rsidRPr="007C4870" w:rsidRDefault="0004073A" w:rsidP="00D6194E">
      <w:pPr>
        <w:pStyle w:val="Default"/>
        <w:rPr>
          <w:b/>
          <w:bCs/>
          <w:u w:val="single"/>
        </w:rPr>
      </w:pPr>
    </w:p>
    <w:p w:rsidR="0022538E" w:rsidRPr="007C4870" w:rsidRDefault="0022538E" w:rsidP="00D6194E">
      <w:pPr>
        <w:pStyle w:val="Default"/>
        <w:rPr>
          <w:b/>
          <w:bCs/>
          <w:u w:val="single"/>
        </w:rPr>
      </w:pPr>
    </w:p>
    <w:p w:rsidR="0022538E" w:rsidRPr="007C4870" w:rsidRDefault="0022538E" w:rsidP="00D6194E">
      <w:pPr>
        <w:pStyle w:val="Default"/>
        <w:rPr>
          <w:b/>
          <w:bCs/>
          <w:u w:val="single"/>
        </w:rPr>
      </w:pPr>
    </w:p>
    <w:p w:rsidR="0022538E" w:rsidRPr="007C4870" w:rsidRDefault="0022538E" w:rsidP="00D6194E">
      <w:pPr>
        <w:pStyle w:val="Default"/>
        <w:rPr>
          <w:b/>
          <w:bCs/>
          <w:u w:val="single"/>
        </w:rPr>
      </w:pPr>
    </w:p>
    <w:p w:rsidR="0022538E" w:rsidRPr="007C4870" w:rsidRDefault="0022538E" w:rsidP="00D6194E">
      <w:pPr>
        <w:pStyle w:val="Default"/>
        <w:rPr>
          <w:b/>
          <w:bCs/>
          <w:u w:val="single"/>
        </w:rPr>
      </w:pPr>
    </w:p>
    <w:p w:rsidR="0022538E" w:rsidRPr="007C4870" w:rsidRDefault="0022538E" w:rsidP="00D6194E">
      <w:pPr>
        <w:pStyle w:val="Default"/>
        <w:rPr>
          <w:b/>
          <w:bCs/>
          <w:u w:val="single"/>
        </w:rPr>
      </w:pPr>
    </w:p>
    <w:p w:rsidR="0022538E" w:rsidRPr="007C4870" w:rsidRDefault="0022538E" w:rsidP="0004073A">
      <w:pPr>
        <w:pStyle w:val="Default"/>
        <w:jc w:val="center"/>
        <w:rPr>
          <w:b/>
          <w:bCs/>
          <w:u w:val="single"/>
        </w:rPr>
      </w:pPr>
      <w:r w:rsidRPr="007C4870">
        <w:rPr>
          <w:b/>
          <w:bCs/>
          <w:u w:val="single"/>
        </w:rPr>
        <w:lastRenderedPageBreak/>
        <w:t>Anexo</w:t>
      </w:r>
    </w:p>
    <w:sectPr w:rsidR="0022538E" w:rsidRPr="007C4870" w:rsidSect="0045598A">
      <w:headerReference w:type="default" r:id="rId2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43A" w:rsidRDefault="002B143A" w:rsidP="00A955F5">
      <w:r>
        <w:separator/>
      </w:r>
    </w:p>
  </w:endnote>
  <w:endnote w:type="continuationSeparator" w:id="0">
    <w:p w:rsidR="002B143A" w:rsidRDefault="002B143A" w:rsidP="00A95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43A" w:rsidRDefault="002B143A" w:rsidP="00A955F5">
      <w:r>
        <w:separator/>
      </w:r>
    </w:p>
  </w:footnote>
  <w:footnote w:type="continuationSeparator" w:id="0">
    <w:p w:rsidR="002B143A" w:rsidRDefault="002B143A" w:rsidP="00A955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43A" w:rsidRDefault="002B143A">
    <w:pPr>
      <w:pStyle w:val="Cabealho"/>
    </w:pPr>
    <w:r w:rsidRPr="00A955F5">
      <w:rPr>
        <w:noProof/>
        <w:lang w:eastAsia="pt-BR"/>
      </w:rPr>
      <w:drawing>
        <wp:inline distT="0" distB="0" distL="0" distR="0">
          <wp:extent cx="1996200" cy="648000"/>
          <wp:effectExtent l="19050" t="0" r="4050" b="0"/>
          <wp:docPr id="4" name="Imagem 1043" descr="C:\Users\brunob\AppData\Local\Microsoft\Windows\INetCache\Content.Outlook\QAG9PGMK\Logotipo_INATE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43" descr="C:\Users\brunob\AppData\Local\Microsoft\Windows\INetCache\Content.Outlook\QAG9PGMK\Logotipo_INATEL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32831" b="38155"/>
                  <a:stretch>
                    <a:fillRect/>
                  </a:stretch>
                </pic:blipFill>
                <pic:spPr bwMode="auto">
                  <a:xfrm>
                    <a:off x="0" y="0"/>
                    <a:ext cx="1996200" cy="64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B143A" w:rsidRDefault="002B143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84697B"/>
    <w:multiLevelType w:val="hybridMultilevel"/>
    <w:tmpl w:val="60480C80"/>
    <w:lvl w:ilvl="0" w:tplc="D11474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trackedChanges" w:formatting="1" w:enforcement="0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7B8F"/>
    <w:rsid w:val="0000002F"/>
    <w:rsid w:val="000012AE"/>
    <w:rsid w:val="00003067"/>
    <w:rsid w:val="00003F77"/>
    <w:rsid w:val="00004CBA"/>
    <w:rsid w:val="00004FB1"/>
    <w:rsid w:val="000050E5"/>
    <w:rsid w:val="000050EF"/>
    <w:rsid w:val="000055C3"/>
    <w:rsid w:val="00005DED"/>
    <w:rsid w:val="000067A4"/>
    <w:rsid w:val="0000681B"/>
    <w:rsid w:val="00006ABF"/>
    <w:rsid w:val="00006EB8"/>
    <w:rsid w:val="0000761C"/>
    <w:rsid w:val="00007B5C"/>
    <w:rsid w:val="00007BAB"/>
    <w:rsid w:val="00007BEB"/>
    <w:rsid w:val="00010404"/>
    <w:rsid w:val="00010414"/>
    <w:rsid w:val="00010457"/>
    <w:rsid w:val="000104D2"/>
    <w:rsid w:val="000113E5"/>
    <w:rsid w:val="000119C7"/>
    <w:rsid w:val="00011D9B"/>
    <w:rsid w:val="00011DFD"/>
    <w:rsid w:val="000120E0"/>
    <w:rsid w:val="0001221E"/>
    <w:rsid w:val="00012687"/>
    <w:rsid w:val="000127AC"/>
    <w:rsid w:val="00014B16"/>
    <w:rsid w:val="00015840"/>
    <w:rsid w:val="00015AA4"/>
    <w:rsid w:val="00015F6C"/>
    <w:rsid w:val="000165DD"/>
    <w:rsid w:val="00016EE3"/>
    <w:rsid w:val="0002067E"/>
    <w:rsid w:val="00020980"/>
    <w:rsid w:val="0002105B"/>
    <w:rsid w:val="000214EF"/>
    <w:rsid w:val="00021A08"/>
    <w:rsid w:val="00021CBA"/>
    <w:rsid w:val="000221CF"/>
    <w:rsid w:val="0002285C"/>
    <w:rsid w:val="000231C5"/>
    <w:rsid w:val="000232BC"/>
    <w:rsid w:val="000236AB"/>
    <w:rsid w:val="00023896"/>
    <w:rsid w:val="00023D9D"/>
    <w:rsid w:val="000243DE"/>
    <w:rsid w:val="000245D6"/>
    <w:rsid w:val="000250BB"/>
    <w:rsid w:val="00025458"/>
    <w:rsid w:val="0002630D"/>
    <w:rsid w:val="00026356"/>
    <w:rsid w:val="000263ED"/>
    <w:rsid w:val="000269E4"/>
    <w:rsid w:val="00026B69"/>
    <w:rsid w:val="00026F50"/>
    <w:rsid w:val="00027017"/>
    <w:rsid w:val="00030897"/>
    <w:rsid w:val="00031BAF"/>
    <w:rsid w:val="00031CFC"/>
    <w:rsid w:val="00031D46"/>
    <w:rsid w:val="00031F28"/>
    <w:rsid w:val="00032191"/>
    <w:rsid w:val="000321B3"/>
    <w:rsid w:val="0003258F"/>
    <w:rsid w:val="00032779"/>
    <w:rsid w:val="000328BA"/>
    <w:rsid w:val="00032E7E"/>
    <w:rsid w:val="00033562"/>
    <w:rsid w:val="000335B9"/>
    <w:rsid w:val="00034396"/>
    <w:rsid w:val="000346E6"/>
    <w:rsid w:val="00034D7A"/>
    <w:rsid w:val="00034FB3"/>
    <w:rsid w:val="000352B8"/>
    <w:rsid w:val="00036D36"/>
    <w:rsid w:val="0004073A"/>
    <w:rsid w:val="00040890"/>
    <w:rsid w:val="00040B2A"/>
    <w:rsid w:val="000427DB"/>
    <w:rsid w:val="00042DAF"/>
    <w:rsid w:val="00044073"/>
    <w:rsid w:val="00045A8F"/>
    <w:rsid w:val="000462ED"/>
    <w:rsid w:val="00047567"/>
    <w:rsid w:val="000505BE"/>
    <w:rsid w:val="00050C78"/>
    <w:rsid w:val="00051B25"/>
    <w:rsid w:val="00052A3E"/>
    <w:rsid w:val="00052DF5"/>
    <w:rsid w:val="00053DD8"/>
    <w:rsid w:val="00054891"/>
    <w:rsid w:val="00054F46"/>
    <w:rsid w:val="00055473"/>
    <w:rsid w:val="00055AF5"/>
    <w:rsid w:val="00055F31"/>
    <w:rsid w:val="00055F56"/>
    <w:rsid w:val="0005682C"/>
    <w:rsid w:val="00056DD4"/>
    <w:rsid w:val="00057108"/>
    <w:rsid w:val="000571A4"/>
    <w:rsid w:val="000574F0"/>
    <w:rsid w:val="00057E45"/>
    <w:rsid w:val="000602CA"/>
    <w:rsid w:val="000611D2"/>
    <w:rsid w:val="00061321"/>
    <w:rsid w:val="00061948"/>
    <w:rsid w:val="0006314E"/>
    <w:rsid w:val="000632F7"/>
    <w:rsid w:val="00063902"/>
    <w:rsid w:val="00064070"/>
    <w:rsid w:val="00064DB9"/>
    <w:rsid w:val="000656C8"/>
    <w:rsid w:val="000668B5"/>
    <w:rsid w:val="000676B8"/>
    <w:rsid w:val="000678FC"/>
    <w:rsid w:val="00067A91"/>
    <w:rsid w:val="00070683"/>
    <w:rsid w:val="00071AFF"/>
    <w:rsid w:val="00071C8D"/>
    <w:rsid w:val="000724B2"/>
    <w:rsid w:val="00073666"/>
    <w:rsid w:val="000742E8"/>
    <w:rsid w:val="000754CA"/>
    <w:rsid w:val="00075DD6"/>
    <w:rsid w:val="00076CD4"/>
    <w:rsid w:val="000803E5"/>
    <w:rsid w:val="00080E54"/>
    <w:rsid w:val="00081690"/>
    <w:rsid w:val="000817E7"/>
    <w:rsid w:val="00082A6F"/>
    <w:rsid w:val="00083516"/>
    <w:rsid w:val="0008362F"/>
    <w:rsid w:val="00083C58"/>
    <w:rsid w:val="00083D8C"/>
    <w:rsid w:val="00083E4E"/>
    <w:rsid w:val="00083FBF"/>
    <w:rsid w:val="00084143"/>
    <w:rsid w:val="000846A1"/>
    <w:rsid w:val="00084843"/>
    <w:rsid w:val="000855E4"/>
    <w:rsid w:val="000855F1"/>
    <w:rsid w:val="0008717A"/>
    <w:rsid w:val="000871A9"/>
    <w:rsid w:val="00087AB7"/>
    <w:rsid w:val="00090212"/>
    <w:rsid w:val="00093319"/>
    <w:rsid w:val="00093564"/>
    <w:rsid w:val="000935E0"/>
    <w:rsid w:val="00094C62"/>
    <w:rsid w:val="00095D32"/>
    <w:rsid w:val="0009775D"/>
    <w:rsid w:val="00097E4C"/>
    <w:rsid w:val="000A007B"/>
    <w:rsid w:val="000A010E"/>
    <w:rsid w:val="000A04F1"/>
    <w:rsid w:val="000A1796"/>
    <w:rsid w:val="000A2620"/>
    <w:rsid w:val="000A322F"/>
    <w:rsid w:val="000A32EB"/>
    <w:rsid w:val="000A39CB"/>
    <w:rsid w:val="000A3A87"/>
    <w:rsid w:val="000A3AE9"/>
    <w:rsid w:val="000A3CF4"/>
    <w:rsid w:val="000A44AA"/>
    <w:rsid w:val="000A44D4"/>
    <w:rsid w:val="000A459F"/>
    <w:rsid w:val="000A5E11"/>
    <w:rsid w:val="000A6B40"/>
    <w:rsid w:val="000A799B"/>
    <w:rsid w:val="000A7CC8"/>
    <w:rsid w:val="000B0210"/>
    <w:rsid w:val="000B1B57"/>
    <w:rsid w:val="000B2396"/>
    <w:rsid w:val="000B2555"/>
    <w:rsid w:val="000B33EA"/>
    <w:rsid w:val="000B34D0"/>
    <w:rsid w:val="000B450C"/>
    <w:rsid w:val="000B4E8C"/>
    <w:rsid w:val="000B52D5"/>
    <w:rsid w:val="000B5639"/>
    <w:rsid w:val="000B583B"/>
    <w:rsid w:val="000B5CB9"/>
    <w:rsid w:val="000B5F9A"/>
    <w:rsid w:val="000B62EE"/>
    <w:rsid w:val="000B642A"/>
    <w:rsid w:val="000B680E"/>
    <w:rsid w:val="000B6848"/>
    <w:rsid w:val="000B688F"/>
    <w:rsid w:val="000B6C14"/>
    <w:rsid w:val="000B72F7"/>
    <w:rsid w:val="000B7940"/>
    <w:rsid w:val="000C1F07"/>
    <w:rsid w:val="000C252A"/>
    <w:rsid w:val="000C2868"/>
    <w:rsid w:val="000C29C4"/>
    <w:rsid w:val="000C2B89"/>
    <w:rsid w:val="000C3AA7"/>
    <w:rsid w:val="000C4658"/>
    <w:rsid w:val="000C4B5B"/>
    <w:rsid w:val="000C4D1B"/>
    <w:rsid w:val="000C5F5F"/>
    <w:rsid w:val="000C61D3"/>
    <w:rsid w:val="000C67CF"/>
    <w:rsid w:val="000C723B"/>
    <w:rsid w:val="000C7286"/>
    <w:rsid w:val="000D04CD"/>
    <w:rsid w:val="000D0D25"/>
    <w:rsid w:val="000D0F92"/>
    <w:rsid w:val="000D11A4"/>
    <w:rsid w:val="000D18F3"/>
    <w:rsid w:val="000D1E6D"/>
    <w:rsid w:val="000D1F49"/>
    <w:rsid w:val="000D24DC"/>
    <w:rsid w:val="000D285A"/>
    <w:rsid w:val="000D2EC1"/>
    <w:rsid w:val="000D42A4"/>
    <w:rsid w:val="000D58F8"/>
    <w:rsid w:val="000D5ED2"/>
    <w:rsid w:val="000D5F73"/>
    <w:rsid w:val="000D6EA4"/>
    <w:rsid w:val="000D6F45"/>
    <w:rsid w:val="000D74D5"/>
    <w:rsid w:val="000D79A7"/>
    <w:rsid w:val="000D7CA8"/>
    <w:rsid w:val="000E0F07"/>
    <w:rsid w:val="000E1256"/>
    <w:rsid w:val="000E13A6"/>
    <w:rsid w:val="000E1430"/>
    <w:rsid w:val="000E154F"/>
    <w:rsid w:val="000E1A78"/>
    <w:rsid w:val="000E2E69"/>
    <w:rsid w:val="000E3680"/>
    <w:rsid w:val="000E396E"/>
    <w:rsid w:val="000E3B2A"/>
    <w:rsid w:val="000E4769"/>
    <w:rsid w:val="000E4856"/>
    <w:rsid w:val="000E4E97"/>
    <w:rsid w:val="000E5B64"/>
    <w:rsid w:val="000E7882"/>
    <w:rsid w:val="000F1CC3"/>
    <w:rsid w:val="000F230A"/>
    <w:rsid w:val="000F24D9"/>
    <w:rsid w:val="000F28AE"/>
    <w:rsid w:val="000F333A"/>
    <w:rsid w:val="000F34D3"/>
    <w:rsid w:val="000F3F8B"/>
    <w:rsid w:val="000F5BF4"/>
    <w:rsid w:val="000F66C8"/>
    <w:rsid w:val="000F7482"/>
    <w:rsid w:val="000F7999"/>
    <w:rsid w:val="00101891"/>
    <w:rsid w:val="001019D0"/>
    <w:rsid w:val="00101C40"/>
    <w:rsid w:val="00101FFD"/>
    <w:rsid w:val="00102CAB"/>
    <w:rsid w:val="00102D05"/>
    <w:rsid w:val="0010307E"/>
    <w:rsid w:val="00103112"/>
    <w:rsid w:val="001038C5"/>
    <w:rsid w:val="00103A5F"/>
    <w:rsid w:val="00104280"/>
    <w:rsid w:val="00104E29"/>
    <w:rsid w:val="00105D55"/>
    <w:rsid w:val="00105E59"/>
    <w:rsid w:val="001063F7"/>
    <w:rsid w:val="0010695F"/>
    <w:rsid w:val="001106C7"/>
    <w:rsid w:val="00110779"/>
    <w:rsid w:val="001108F6"/>
    <w:rsid w:val="00111328"/>
    <w:rsid w:val="0011156D"/>
    <w:rsid w:val="001119DA"/>
    <w:rsid w:val="00113A06"/>
    <w:rsid w:val="00113DFC"/>
    <w:rsid w:val="00114AE3"/>
    <w:rsid w:val="00114F9E"/>
    <w:rsid w:val="0011525F"/>
    <w:rsid w:val="001152DF"/>
    <w:rsid w:val="00115A7E"/>
    <w:rsid w:val="00115C0F"/>
    <w:rsid w:val="001165FF"/>
    <w:rsid w:val="001170BB"/>
    <w:rsid w:val="0011752E"/>
    <w:rsid w:val="0012098A"/>
    <w:rsid w:val="001215A8"/>
    <w:rsid w:val="001221FD"/>
    <w:rsid w:val="0012269C"/>
    <w:rsid w:val="00122AC9"/>
    <w:rsid w:val="00123649"/>
    <w:rsid w:val="00123E0D"/>
    <w:rsid w:val="00123E4E"/>
    <w:rsid w:val="0012405E"/>
    <w:rsid w:val="00124DC5"/>
    <w:rsid w:val="001257C7"/>
    <w:rsid w:val="00125C5E"/>
    <w:rsid w:val="00126202"/>
    <w:rsid w:val="00126343"/>
    <w:rsid w:val="00126A80"/>
    <w:rsid w:val="00130D92"/>
    <w:rsid w:val="00132DB9"/>
    <w:rsid w:val="00133098"/>
    <w:rsid w:val="00133E1B"/>
    <w:rsid w:val="001346DB"/>
    <w:rsid w:val="001348C5"/>
    <w:rsid w:val="00135B94"/>
    <w:rsid w:val="00137545"/>
    <w:rsid w:val="001376E0"/>
    <w:rsid w:val="00137B79"/>
    <w:rsid w:val="00140378"/>
    <w:rsid w:val="00142F34"/>
    <w:rsid w:val="00143CDC"/>
    <w:rsid w:val="0014561E"/>
    <w:rsid w:val="00145AA9"/>
    <w:rsid w:val="00145D94"/>
    <w:rsid w:val="0014600F"/>
    <w:rsid w:val="00146800"/>
    <w:rsid w:val="00146C07"/>
    <w:rsid w:val="00147856"/>
    <w:rsid w:val="00150774"/>
    <w:rsid w:val="00150B6E"/>
    <w:rsid w:val="00152106"/>
    <w:rsid w:val="00152317"/>
    <w:rsid w:val="00152579"/>
    <w:rsid w:val="00152744"/>
    <w:rsid w:val="001528A8"/>
    <w:rsid w:val="00152C54"/>
    <w:rsid w:val="00153C6E"/>
    <w:rsid w:val="00153D7C"/>
    <w:rsid w:val="00154766"/>
    <w:rsid w:val="00154D4C"/>
    <w:rsid w:val="00156978"/>
    <w:rsid w:val="001569BA"/>
    <w:rsid w:val="00156A27"/>
    <w:rsid w:val="00156E25"/>
    <w:rsid w:val="00157F11"/>
    <w:rsid w:val="001600B3"/>
    <w:rsid w:val="00160C70"/>
    <w:rsid w:val="001613B0"/>
    <w:rsid w:val="0016541E"/>
    <w:rsid w:val="0016541F"/>
    <w:rsid w:val="0016566E"/>
    <w:rsid w:val="00166634"/>
    <w:rsid w:val="00166F3E"/>
    <w:rsid w:val="00167026"/>
    <w:rsid w:val="001676EF"/>
    <w:rsid w:val="001700FD"/>
    <w:rsid w:val="001706CB"/>
    <w:rsid w:val="00170B39"/>
    <w:rsid w:val="0017149D"/>
    <w:rsid w:val="001716F8"/>
    <w:rsid w:val="001720DD"/>
    <w:rsid w:val="001724E3"/>
    <w:rsid w:val="00172AD6"/>
    <w:rsid w:val="001732C8"/>
    <w:rsid w:val="0017386C"/>
    <w:rsid w:val="00173EB0"/>
    <w:rsid w:val="001744E1"/>
    <w:rsid w:val="00174C3F"/>
    <w:rsid w:val="0017508A"/>
    <w:rsid w:val="001800B8"/>
    <w:rsid w:val="00180283"/>
    <w:rsid w:val="0018090C"/>
    <w:rsid w:val="0018149F"/>
    <w:rsid w:val="00181531"/>
    <w:rsid w:val="00182AC0"/>
    <w:rsid w:val="00182BC7"/>
    <w:rsid w:val="00182C0B"/>
    <w:rsid w:val="00182F4E"/>
    <w:rsid w:val="001835DE"/>
    <w:rsid w:val="00183DE8"/>
    <w:rsid w:val="00183FC3"/>
    <w:rsid w:val="00185386"/>
    <w:rsid w:val="001853AD"/>
    <w:rsid w:val="001855C0"/>
    <w:rsid w:val="00185723"/>
    <w:rsid w:val="001864A5"/>
    <w:rsid w:val="0018665F"/>
    <w:rsid w:val="00186D21"/>
    <w:rsid w:val="00186EBC"/>
    <w:rsid w:val="00186F86"/>
    <w:rsid w:val="00187CD0"/>
    <w:rsid w:val="001906B8"/>
    <w:rsid w:val="001909DA"/>
    <w:rsid w:val="0019177B"/>
    <w:rsid w:val="001923CF"/>
    <w:rsid w:val="00192534"/>
    <w:rsid w:val="001927A4"/>
    <w:rsid w:val="00192B21"/>
    <w:rsid w:val="001935F3"/>
    <w:rsid w:val="00193A35"/>
    <w:rsid w:val="00195084"/>
    <w:rsid w:val="001959C7"/>
    <w:rsid w:val="00195B92"/>
    <w:rsid w:val="0019604B"/>
    <w:rsid w:val="00196839"/>
    <w:rsid w:val="00197158"/>
    <w:rsid w:val="001A1017"/>
    <w:rsid w:val="001A1CBA"/>
    <w:rsid w:val="001A1DCC"/>
    <w:rsid w:val="001A221C"/>
    <w:rsid w:val="001A2255"/>
    <w:rsid w:val="001A23DE"/>
    <w:rsid w:val="001A28F2"/>
    <w:rsid w:val="001A2D70"/>
    <w:rsid w:val="001A36F6"/>
    <w:rsid w:val="001A37F7"/>
    <w:rsid w:val="001A39B3"/>
    <w:rsid w:val="001A4E3C"/>
    <w:rsid w:val="001A57C7"/>
    <w:rsid w:val="001A67C7"/>
    <w:rsid w:val="001A695D"/>
    <w:rsid w:val="001A6AA2"/>
    <w:rsid w:val="001A6E4C"/>
    <w:rsid w:val="001A79F3"/>
    <w:rsid w:val="001A7CE0"/>
    <w:rsid w:val="001B0B3A"/>
    <w:rsid w:val="001B0F30"/>
    <w:rsid w:val="001B1240"/>
    <w:rsid w:val="001B283C"/>
    <w:rsid w:val="001B2A84"/>
    <w:rsid w:val="001B2AD3"/>
    <w:rsid w:val="001B2F02"/>
    <w:rsid w:val="001B33D5"/>
    <w:rsid w:val="001B3947"/>
    <w:rsid w:val="001B3CCE"/>
    <w:rsid w:val="001B43A1"/>
    <w:rsid w:val="001B47C6"/>
    <w:rsid w:val="001B4CA9"/>
    <w:rsid w:val="001B50CF"/>
    <w:rsid w:val="001B57FD"/>
    <w:rsid w:val="001B5A51"/>
    <w:rsid w:val="001B6AA8"/>
    <w:rsid w:val="001B79A7"/>
    <w:rsid w:val="001B7A65"/>
    <w:rsid w:val="001C010F"/>
    <w:rsid w:val="001C04E0"/>
    <w:rsid w:val="001C08AC"/>
    <w:rsid w:val="001C1464"/>
    <w:rsid w:val="001C1933"/>
    <w:rsid w:val="001C1F1C"/>
    <w:rsid w:val="001C27F1"/>
    <w:rsid w:val="001C37A9"/>
    <w:rsid w:val="001C3954"/>
    <w:rsid w:val="001C3A29"/>
    <w:rsid w:val="001C43D3"/>
    <w:rsid w:val="001C4421"/>
    <w:rsid w:val="001C48B1"/>
    <w:rsid w:val="001C4ABA"/>
    <w:rsid w:val="001C4C7F"/>
    <w:rsid w:val="001C4DC3"/>
    <w:rsid w:val="001C53A5"/>
    <w:rsid w:val="001C5B28"/>
    <w:rsid w:val="001C5B86"/>
    <w:rsid w:val="001C65F4"/>
    <w:rsid w:val="001C66ED"/>
    <w:rsid w:val="001C6A81"/>
    <w:rsid w:val="001C73AC"/>
    <w:rsid w:val="001C7CC6"/>
    <w:rsid w:val="001D049F"/>
    <w:rsid w:val="001D0AF2"/>
    <w:rsid w:val="001D1E9F"/>
    <w:rsid w:val="001D2454"/>
    <w:rsid w:val="001D253B"/>
    <w:rsid w:val="001D2D17"/>
    <w:rsid w:val="001D30CC"/>
    <w:rsid w:val="001D3A50"/>
    <w:rsid w:val="001D3C38"/>
    <w:rsid w:val="001D489A"/>
    <w:rsid w:val="001D4EA4"/>
    <w:rsid w:val="001D5573"/>
    <w:rsid w:val="001D59D0"/>
    <w:rsid w:val="001D5FCF"/>
    <w:rsid w:val="001D600E"/>
    <w:rsid w:val="001D6357"/>
    <w:rsid w:val="001D6A59"/>
    <w:rsid w:val="001D6DAE"/>
    <w:rsid w:val="001D7710"/>
    <w:rsid w:val="001D7B93"/>
    <w:rsid w:val="001D7D94"/>
    <w:rsid w:val="001E03C4"/>
    <w:rsid w:val="001E0784"/>
    <w:rsid w:val="001E1783"/>
    <w:rsid w:val="001E1D66"/>
    <w:rsid w:val="001E1E48"/>
    <w:rsid w:val="001E3580"/>
    <w:rsid w:val="001E4571"/>
    <w:rsid w:val="001E4AB8"/>
    <w:rsid w:val="001E5782"/>
    <w:rsid w:val="001E6837"/>
    <w:rsid w:val="001E7728"/>
    <w:rsid w:val="001E7764"/>
    <w:rsid w:val="001E7A81"/>
    <w:rsid w:val="001F0EFD"/>
    <w:rsid w:val="001F2EA4"/>
    <w:rsid w:val="001F3939"/>
    <w:rsid w:val="001F4C58"/>
    <w:rsid w:val="001F5EFA"/>
    <w:rsid w:val="001F6154"/>
    <w:rsid w:val="001F6241"/>
    <w:rsid w:val="001F77ED"/>
    <w:rsid w:val="001F78F7"/>
    <w:rsid w:val="001F7998"/>
    <w:rsid w:val="001F7C7F"/>
    <w:rsid w:val="002003D2"/>
    <w:rsid w:val="00200746"/>
    <w:rsid w:val="002029E6"/>
    <w:rsid w:val="002036BC"/>
    <w:rsid w:val="00203F8C"/>
    <w:rsid w:val="002041AC"/>
    <w:rsid w:val="00204B90"/>
    <w:rsid w:val="0020595A"/>
    <w:rsid w:val="00205B39"/>
    <w:rsid w:val="00205E62"/>
    <w:rsid w:val="002069FC"/>
    <w:rsid w:val="002076C2"/>
    <w:rsid w:val="00212817"/>
    <w:rsid w:val="002128BC"/>
    <w:rsid w:val="00212D53"/>
    <w:rsid w:val="002147AD"/>
    <w:rsid w:val="00214EBD"/>
    <w:rsid w:val="002151B8"/>
    <w:rsid w:val="0021542D"/>
    <w:rsid w:val="00215587"/>
    <w:rsid w:val="00215622"/>
    <w:rsid w:val="00216407"/>
    <w:rsid w:val="002171DA"/>
    <w:rsid w:val="00220C9F"/>
    <w:rsid w:val="00221AC9"/>
    <w:rsid w:val="00222292"/>
    <w:rsid w:val="00222F97"/>
    <w:rsid w:val="00224F88"/>
    <w:rsid w:val="00225353"/>
    <w:rsid w:val="0022538E"/>
    <w:rsid w:val="002257C3"/>
    <w:rsid w:val="002265E3"/>
    <w:rsid w:val="00226953"/>
    <w:rsid w:val="002271DD"/>
    <w:rsid w:val="002273E0"/>
    <w:rsid w:val="00227554"/>
    <w:rsid w:val="00227960"/>
    <w:rsid w:val="00227A15"/>
    <w:rsid w:val="00230789"/>
    <w:rsid w:val="00232517"/>
    <w:rsid w:val="00232B46"/>
    <w:rsid w:val="00232C61"/>
    <w:rsid w:val="00235062"/>
    <w:rsid w:val="00236A45"/>
    <w:rsid w:val="0023708F"/>
    <w:rsid w:val="002374DE"/>
    <w:rsid w:val="002374FA"/>
    <w:rsid w:val="002375A1"/>
    <w:rsid w:val="002408DF"/>
    <w:rsid w:val="00240F0F"/>
    <w:rsid w:val="00242A7B"/>
    <w:rsid w:val="00242B77"/>
    <w:rsid w:val="00242D5D"/>
    <w:rsid w:val="002441DF"/>
    <w:rsid w:val="00244910"/>
    <w:rsid w:val="00245334"/>
    <w:rsid w:val="0024570B"/>
    <w:rsid w:val="00245890"/>
    <w:rsid w:val="00245F62"/>
    <w:rsid w:val="00246FD6"/>
    <w:rsid w:val="0024783F"/>
    <w:rsid w:val="00250044"/>
    <w:rsid w:val="002509D2"/>
    <w:rsid w:val="002510AE"/>
    <w:rsid w:val="002510E9"/>
    <w:rsid w:val="0025143B"/>
    <w:rsid w:val="002528D8"/>
    <w:rsid w:val="002532BC"/>
    <w:rsid w:val="002533F2"/>
    <w:rsid w:val="00253477"/>
    <w:rsid w:val="00253AFF"/>
    <w:rsid w:val="00253D5A"/>
    <w:rsid w:val="0025568C"/>
    <w:rsid w:val="00255CD3"/>
    <w:rsid w:val="002564F3"/>
    <w:rsid w:val="002568ED"/>
    <w:rsid w:val="00257131"/>
    <w:rsid w:val="00257F86"/>
    <w:rsid w:val="0026084C"/>
    <w:rsid w:val="00261E99"/>
    <w:rsid w:val="00262783"/>
    <w:rsid w:val="0026282B"/>
    <w:rsid w:val="00262E11"/>
    <w:rsid w:val="00262FB9"/>
    <w:rsid w:val="00264FED"/>
    <w:rsid w:val="002655D4"/>
    <w:rsid w:val="00265FDA"/>
    <w:rsid w:val="00265FDE"/>
    <w:rsid w:val="0026733F"/>
    <w:rsid w:val="00267DCC"/>
    <w:rsid w:val="002708F8"/>
    <w:rsid w:val="00270AE1"/>
    <w:rsid w:val="00270EA1"/>
    <w:rsid w:val="00271236"/>
    <w:rsid w:val="002712B0"/>
    <w:rsid w:val="00272FAE"/>
    <w:rsid w:val="0027354A"/>
    <w:rsid w:val="00273B8D"/>
    <w:rsid w:val="00273CAA"/>
    <w:rsid w:val="002741EB"/>
    <w:rsid w:val="00276354"/>
    <w:rsid w:val="0027692C"/>
    <w:rsid w:val="00276FAE"/>
    <w:rsid w:val="00276FB0"/>
    <w:rsid w:val="00276FEA"/>
    <w:rsid w:val="00280A19"/>
    <w:rsid w:val="0028111B"/>
    <w:rsid w:val="00281A91"/>
    <w:rsid w:val="00281AF0"/>
    <w:rsid w:val="0028335B"/>
    <w:rsid w:val="0028436C"/>
    <w:rsid w:val="00284F74"/>
    <w:rsid w:val="002850B6"/>
    <w:rsid w:val="00285D9F"/>
    <w:rsid w:val="00286616"/>
    <w:rsid w:val="002868CC"/>
    <w:rsid w:val="00287814"/>
    <w:rsid w:val="002900EF"/>
    <w:rsid w:val="00290FC3"/>
    <w:rsid w:val="00291533"/>
    <w:rsid w:val="00291FBE"/>
    <w:rsid w:val="00292505"/>
    <w:rsid w:val="0029270B"/>
    <w:rsid w:val="00292ECE"/>
    <w:rsid w:val="00293394"/>
    <w:rsid w:val="00296F52"/>
    <w:rsid w:val="002A02B9"/>
    <w:rsid w:val="002A05CD"/>
    <w:rsid w:val="002A17C9"/>
    <w:rsid w:val="002A2B80"/>
    <w:rsid w:val="002A2DC9"/>
    <w:rsid w:val="002A44ED"/>
    <w:rsid w:val="002A49A3"/>
    <w:rsid w:val="002A4DAA"/>
    <w:rsid w:val="002A526D"/>
    <w:rsid w:val="002A5E21"/>
    <w:rsid w:val="002A69D0"/>
    <w:rsid w:val="002A6C96"/>
    <w:rsid w:val="002A6D4B"/>
    <w:rsid w:val="002A6DB5"/>
    <w:rsid w:val="002A7362"/>
    <w:rsid w:val="002B0637"/>
    <w:rsid w:val="002B1101"/>
    <w:rsid w:val="002B143A"/>
    <w:rsid w:val="002B1589"/>
    <w:rsid w:val="002B1617"/>
    <w:rsid w:val="002B1C46"/>
    <w:rsid w:val="002B267D"/>
    <w:rsid w:val="002B2957"/>
    <w:rsid w:val="002B29C5"/>
    <w:rsid w:val="002B2DE2"/>
    <w:rsid w:val="002B2F3F"/>
    <w:rsid w:val="002B3C2A"/>
    <w:rsid w:val="002B48B4"/>
    <w:rsid w:val="002B4F84"/>
    <w:rsid w:val="002B5457"/>
    <w:rsid w:val="002B5EE3"/>
    <w:rsid w:val="002B619B"/>
    <w:rsid w:val="002B6261"/>
    <w:rsid w:val="002B6349"/>
    <w:rsid w:val="002B68B7"/>
    <w:rsid w:val="002B6D7F"/>
    <w:rsid w:val="002B759E"/>
    <w:rsid w:val="002B7782"/>
    <w:rsid w:val="002B7A22"/>
    <w:rsid w:val="002B7DA8"/>
    <w:rsid w:val="002C01FF"/>
    <w:rsid w:val="002C14FF"/>
    <w:rsid w:val="002C2B29"/>
    <w:rsid w:val="002C3074"/>
    <w:rsid w:val="002C4108"/>
    <w:rsid w:val="002C4775"/>
    <w:rsid w:val="002C4E2B"/>
    <w:rsid w:val="002C5017"/>
    <w:rsid w:val="002C539C"/>
    <w:rsid w:val="002D0847"/>
    <w:rsid w:val="002D0B1A"/>
    <w:rsid w:val="002D0F9D"/>
    <w:rsid w:val="002D1403"/>
    <w:rsid w:val="002D1762"/>
    <w:rsid w:val="002D1879"/>
    <w:rsid w:val="002D1DF6"/>
    <w:rsid w:val="002D24A1"/>
    <w:rsid w:val="002D2FEE"/>
    <w:rsid w:val="002D38D3"/>
    <w:rsid w:val="002D399C"/>
    <w:rsid w:val="002D3BAE"/>
    <w:rsid w:val="002D3E25"/>
    <w:rsid w:val="002D41E7"/>
    <w:rsid w:val="002D483D"/>
    <w:rsid w:val="002D4FA6"/>
    <w:rsid w:val="002D5A4C"/>
    <w:rsid w:val="002D5D47"/>
    <w:rsid w:val="002D5D8E"/>
    <w:rsid w:val="002D66C8"/>
    <w:rsid w:val="002D6E70"/>
    <w:rsid w:val="002D70F7"/>
    <w:rsid w:val="002D73DC"/>
    <w:rsid w:val="002D76D8"/>
    <w:rsid w:val="002D7A02"/>
    <w:rsid w:val="002E0564"/>
    <w:rsid w:val="002E079E"/>
    <w:rsid w:val="002E1629"/>
    <w:rsid w:val="002E2C39"/>
    <w:rsid w:val="002E2F7E"/>
    <w:rsid w:val="002E38E3"/>
    <w:rsid w:val="002E3CD9"/>
    <w:rsid w:val="002E3FA1"/>
    <w:rsid w:val="002E4565"/>
    <w:rsid w:val="002E4C53"/>
    <w:rsid w:val="002E5237"/>
    <w:rsid w:val="002E5703"/>
    <w:rsid w:val="002E5EE0"/>
    <w:rsid w:val="002E62F9"/>
    <w:rsid w:val="002E6751"/>
    <w:rsid w:val="002E6ECF"/>
    <w:rsid w:val="002E773C"/>
    <w:rsid w:val="002E7B69"/>
    <w:rsid w:val="002E7DEB"/>
    <w:rsid w:val="002F0142"/>
    <w:rsid w:val="002F061A"/>
    <w:rsid w:val="002F0A46"/>
    <w:rsid w:val="002F17D0"/>
    <w:rsid w:val="002F1931"/>
    <w:rsid w:val="002F1DC6"/>
    <w:rsid w:val="002F2191"/>
    <w:rsid w:val="002F2AB3"/>
    <w:rsid w:val="002F3693"/>
    <w:rsid w:val="002F57CB"/>
    <w:rsid w:val="002F5E21"/>
    <w:rsid w:val="002F6449"/>
    <w:rsid w:val="002F65DA"/>
    <w:rsid w:val="002F6BFD"/>
    <w:rsid w:val="002F6F16"/>
    <w:rsid w:val="002F7332"/>
    <w:rsid w:val="002F7612"/>
    <w:rsid w:val="003008F2"/>
    <w:rsid w:val="00301D11"/>
    <w:rsid w:val="00301D4E"/>
    <w:rsid w:val="00301DBB"/>
    <w:rsid w:val="00302333"/>
    <w:rsid w:val="00302831"/>
    <w:rsid w:val="003028F3"/>
    <w:rsid w:val="003036FB"/>
    <w:rsid w:val="0030393B"/>
    <w:rsid w:val="00303C86"/>
    <w:rsid w:val="00303FBE"/>
    <w:rsid w:val="003043C2"/>
    <w:rsid w:val="0030459D"/>
    <w:rsid w:val="003045A0"/>
    <w:rsid w:val="00304790"/>
    <w:rsid w:val="003050EF"/>
    <w:rsid w:val="00305B30"/>
    <w:rsid w:val="00305ECF"/>
    <w:rsid w:val="00306E9A"/>
    <w:rsid w:val="00307841"/>
    <w:rsid w:val="00307AA2"/>
    <w:rsid w:val="00307C9B"/>
    <w:rsid w:val="00307E73"/>
    <w:rsid w:val="00310FAC"/>
    <w:rsid w:val="0031145F"/>
    <w:rsid w:val="00311F53"/>
    <w:rsid w:val="003129EC"/>
    <w:rsid w:val="003131F0"/>
    <w:rsid w:val="00313426"/>
    <w:rsid w:val="0031371A"/>
    <w:rsid w:val="00314088"/>
    <w:rsid w:val="00314EA8"/>
    <w:rsid w:val="0031638F"/>
    <w:rsid w:val="00317042"/>
    <w:rsid w:val="0031738F"/>
    <w:rsid w:val="00317E4D"/>
    <w:rsid w:val="00317FBB"/>
    <w:rsid w:val="0032129D"/>
    <w:rsid w:val="003213A9"/>
    <w:rsid w:val="0032259D"/>
    <w:rsid w:val="003229CE"/>
    <w:rsid w:val="00322C5B"/>
    <w:rsid w:val="0032469A"/>
    <w:rsid w:val="00324AFA"/>
    <w:rsid w:val="00325ACC"/>
    <w:rsid w:val="00325EF1"/>
    <w:rsid w:val="00326377"/>
    <w:rsid w:val="0032764C"/>
    <w:rsid w:val="00327BEA"/>
    <w:rsid w:val="003306AE"/>
    <w:rsid w:val="003306D0"/>
    <w:rsid w:val="00331258"/>
    <w:rsid w:val="00331BF6"/>
    <w:rsid w:val="00331C16"/>
    <w:rsid w:val="003323D6"/>
    <w:rsid w:val="003325D4"/>
    <w:rsid w:val="00333621"/>
    <w:rsid w:val="00334FB5"/>
    <w:rsid w:val="00335333"/>
    <w:rsid w:val="003357EB"/>
    <w:rsid w:val="003365A8"/>
    <w:rsid w:val="0033662D"/>
    <w:rsid w:val="00336A2E"/>
    <w:rsid w:val="00337011"/>
    <w:rsid w:val="00337549"/>
    <w:rsid w:val="00337957"/>
    <w:rsid w:val="00337A70"/>
    <w:rsid w:val="0034031E"/>
    <w:rsid w:val="00340540"/>
    <w:rsid w:val="00341596"/>
    <w:rsid w:val="0034319D"/>
    <w:rsid w:val="0034321F"/>
    <w:rsid w:val="00343372"/>
    <w:rsid w:val="00344CD7"/>
    <w:rsid w:val="00344CDF"/>
    <w:rsid w:val="00344D50"/>
    <w:rsid w:val="00344EDF"/>
    <w:rsid w:val="0034655E"/>
    <w:rsid w:val="003465DB"/>
    <w:rsid w:val="00346826"/>
    <w:rsid w:val="003469EB"/>
    <w:rsid w:val="00346F32"/>
    <w:rsid w:val="00350D31"/>
    <w:rsid w:val="003520D5"/>
    <w:rsid w:val="00352D89"/>
    <w:rsid w:val="00353801"/>
    <w:rsid w:val="00353DA7"/>
    <w:rsid w:val="00354FF3"/>
    <w:rsid w:val="003553FC"/>
    <w:rsid w:val="003560A4"/>
    <w:rsid w:val="003567CB"/>
    <w:rsid w:val="00357F6A"/>
    <w:rsid w:val="00360C12"/>
    <w:rsid w:val="00360D88"/>
    <w:rsid w:val="00361E5C"/>
    <w:rsid w:val="003622E0"/>
    <w:rsid w:val="003623BB"/>
    <w:rsid w:val="003641D1"/>
    <w:rsid w:val="003645F4"/>
    <w:rsid w:val="00364909"/>
    <w:rsid w:val="00365AE2"/>
    <w:rsid w:val="00365D62"/>
    <w:rsid w:val="00365E2F"/>
    <w:rsid w:val="00365EC1"/>
    <w:rsid w:val="003661D3"/>
    <w:rsid w:val="003663B5"/>
    <w:rsid w:val="00366BFB"/>
    <w:rsid w:val="00367E1C"/>
    <w:rsid w:val="00370841"/>
    <w:rsid w:val="003709E7"/>
    <w:rsid w:val="0037312E"/>
    <w:rsid w:val="003735D0"/>
    <w:rsid w:val="00373B5D"/>
    <w:rsid w:val="00374E31"/>
    <w:rsid w:val="0037554B"/>
    <w:rsid w:val="00376F48"/>
    <w:rsid w:val="00377DEB"/>
    <w:rsid w:val="00380663"/>
    <w:rsid w:val="003807CE"/>
    <w:rsid w:val="00380911"/>
    <w:rsid w:val="00380C90"/>
    <w:rsid w:val="003818D9"/>
    <w:rsid w:val="00383C0C"/>
    <w:rsid w:val="00384337"/>
    <w:rsid w:val="003843BB"/>
    <w:rsid w:val="00384FEF"/>
    <w:rsid w:val="003852EF"/>
    <w:rsid w:val="003861A7"/>
    <w:rsid w:val="00386D71"/>
    <w:rsid w:val="00386D97"/>
    <w:rsid w:val="00386E6E"/>
    <w:rsid w:val="00387328"/>
    <w:rsid w:val="00387E08"/>
    <w:rsid w:val="00387E1C"/>
    <w:rsid w:val="0039240F"/>
    <w:rsid w:val="003924D1"/>
    <w:rsid w:val="00393256"/>
    <w:rsid w:val="003936BE"/>
    <w:rsid w:val="0039439C"/>
    <w:rsid w:val="00394994"/>
    <w:rsid w:val="0039550E"/>
    <w:rsid w:val="003955FC"/>
    <w:rsid w:val="00396592"/>
    <w:rsid w:val="00396ED2"/>
    <w:rsid w:val="0039706B"/>
    <w:rsid w:val="00397CE9"/>
    <w:rsid w:val="003A05B9"/>
    <w:rsid w:val="003A0F04"/>
    <w:rsid w:val="003A1A64"/>
    <w:rsid w:val="003A1EB4"/>
    <w:rsid w:val="003A232A"/>
    <w:rsid w:val="003A2DA0"/>
    <w:rsid w:val="003A3687"/>
    <w:rsid w:val="003A3D4C"/>
    <w:rsid w:val="003A403F"/>
    <w:rsid w:val="003A578B"/>
    <w:rsid w:val="003A6460"/>
    <w:rsid w:val="003A776D"/>
    <w:rsid w:val="003A7F59"/>
    <w:rsid w:val="003B0507"/>
    <w:rsid w:val="003B08B3"/>
    <w:rsid w:val="003B09D0"/>
    <w:rsid w:val="003B0C8B"/>
    <w:rsid w:val="003B0ED9"/>
    <w:rsid w:val="003B12C1"/>
    <w:rsid w:val="003B1516"/>
    <w:rsid w:val="003B151A"/>
    <w:rsid w:val="003B1758"/>
    <w:rsid w:val="003B202A"/>
    <w:rsid w:val="003B3136"/>
    <w:rsid w:val="003B35F7"/>
    <w:rsid w:val="003B4613"/>
    <w:rsid w:val="003B4E49"/>
    <w:rsid w:val="003B4E85"/>
    <w:rsid w:val="003B4EA2"/>
    <w:rsid w:val="003B531F"/>
    <w:rsid w:val="003B5508"/>
    <w:rsid w:val="003B61B1"/>
    <w:rsid w:val="003B6247"/>
    <w:rsid w:val="003B68D7"/>
    <w:rsid w:val="003B6A19"/>
    <w:rsid w:val="003B7039"/>
    <w:rsid w:val="003B7250"/>
    <w:rsid w:val="003B736A"/>
    <w:rsid w:val="003B7C90"/>
    <w:rsid w:val="003C0069"/>
    <w:rsid w:val="003C016D"/>
    <w:rsid w:val="003C0342"/>
    <w:rsid w:val="003C05FB"/>
    <w:rsid w:val="003C06D1"/>
    <w:rsid w:val="003C0F4D"/>
    <w:rsid w:val="003C1402"/>
    <w:rsid w:val="003C191F"/>
    <w:rsid w:val="003C198F"/>
    <w:rsid w:val="003C1C44"/>
    <w:rsid w:val="003C1F7A"/>
    <w:rsid w:val="003C2009"/>
    <w:rsid w:val="003C2453"/>
    <w:rsid w:val="003C27EA"/>
    <w:rsid w:val="003C310B"/>
    <w:rsid w:val="003C3379"/>
    <w:rsid w:val="003C3B4D"/>
    <w:rsid w:val="003C41C4"/>
    <w:rsid w:val="003C59E8"/>
    <w:rsid w:val="003C5F72"/>
    <w:rsid w:val="003C6262"/>
    <w:rsid w:val="003C650B"/>
    <w:rsid w:val="003C7686"/>
    <w:rsid w:val="003C7F42"/>
    <w:rsid w:val="003D0A21"/>
    <w:rsid w:val="003D0C97"/>
    <w:rsid w:val="003D0CBB"/>
    <w:rsid w:val="003D11E9"/>
    <w:rsid w:val="003D1255"/>
    <w:rsid w:val="003D1308"/>
    <w:rsid w:val="003D1C0E"/>
    <w:rsid w:val="003D1F80"/>
    <w:rsid w:val="003D1FF8"/>
    <w:rsid w:val="003D218D"/>
    <w:rsid w:val="003D31FB"/>
    <w:rsid w:val="003D3C4B"/>
    <w:rsid w:val="003D3F6A"/>
    <w:rsid w:val="003D4642"/>
    <w:rsid w:val="003D4FF6"/>
    <w:rsid w:val="003D500D"/>
    <w:rsid w:val="003D52B7"/>
    <w:rsid w:val="003D5401"/>
    <w:rsid w:val="003D54E8"/>
    <w:rsid w:val="003D5941"/>
    <w:rsid w:val="003D7226"/>
    <w:rsid w:val="003D764B"/>
    <w:rsid w:val="003E0607"/>
    <w:rsid w:val="003E0C22"/>
    <w:rsid w:val="003E0CAF"/>
    <w:rsid w:val="003E13C0"/>
    <w:rsid w:val="003E1A46"/>
    <w:rsid w:val="003E1FCB"/>
    <w:rsid w:val="003E299B"/>
    <w:rsid w:val="003E3357"/>
    <w:rsid w:val="003E3A4C"/>
    <w:rsid w:val="003E5235"/>
    <w:rsid w:val="003E57C0"/>
    <w:rsid w:val="003E6062"/>
    <w:rsid w:val="003E641F"/>
    <w:rsid w:val="003E6DF2"/>
    <w:rsid w:val="003E76F1"/>
    <w:rsid w:val="003E77EF"/>
    <w:rsid w:val="003E7DA9"/>
    <w:rsid w:val="003F00C7"/>
    <w:rsid w:val="003F0A33"/>
    <w:rsid w:val="003F129B"/>
    <w:rsid w:val="003F1ACF"/>
    <w:rsid w:val="003F1B31"/>
    <w:rsid w:val="003F1D8E"/>
    <w:rsid w:val="003F2C1C"/>
    <w:rsid w:val="003F2D50"/>
    <w:rsid w:val="003F334D"/>
    <w:rsid w:val="003F33C2"/>
    <w:rsid w:val="003F3493"/>
    <w:rsid w:val="003F3671"/>
    <w:rsid w:val="003F399F"/>
    <w:rsid w:val="003F411A"/>
    <w:rsid w:val="003F4126"/>
    <w:rsid w:val="003F4C97"/>
    <w:rsid w:val="003F6457"/>
    <w:rsid w:val="003F6F77"/>
    <w:rsid w:val="003F6F98"/>
    <w:rsid w:val="003F6FEF"/>
    <w:rsid w:val="003F7048"/>
    <w:rsid w:val="00400286"/>
    <w:rsid w:val="00400575"/>
    <w:rsid w:val="00400F1B"/>
    <w:rsid w:val="004010F9"/>
    <w:rsid w:val="004014EF"/>
    <w:rsid w:val="00401EE8"/>
    <w:rsid w:val="00402C3A"/>
    <w:rsid w:val="00403731"/>
    <w:rsid w:val="004043A6"/>
    <w:rsid w:val="00405470"/>
    <w:rsid w:val="00407617"/>
    <w:rsid w:val="004079D5"/>
    <w:rsid w:val="00407AB3"/>
    <w:rsid w:val="00410755"/>
    <w:rsid w:val="00410FF6"/>
    <w:rsid w:val="00411266"/>
    <w:rsid w:val="004113F7"/>
    <w:rsid w:val="00411921"/>
    <w:rsid w:val="00411DE9"/>
    <w:rsid w:val="00411E4D"/>
    <w:rsid w:val="00411EEE"/>
    <w:rsid w:val="004126D0"/>
    <w:rsid w:val="00412F10"/>
    <w:rsid w:val="00413906"/>
    <w:rsid w:val="00413AC4"/>
    <w:rsid w:val="004148BE"/>
    <w:rsid w:val="00415672"/>
    <w:rsid w:val="004156BC"/>
    <w:rsid w:val="00415E10"/>
    <w:rsid w:val="00415E26"/>
    <w:rsid w:val="00415FA4"/>
    <w:rsid w:val="0041616B"/>
    <w:rsid w:val="0042099C"/>
    <w:rsid w:val="00420A15"/>
    <w:rsid w:val="00420B65"/>
    <w:rsid w:val="00420C43"/>
    <w:rsid w:val="004214ED"/>
    <w:rsid w:val="00421EC1"/>
    <w:rsid w:val="00422C46"/>
    <w:rsid w:val="00424237"/>
    <w:rsid w:val="00424F6C"/>
    <w:rsid w:val="004256B2"/>
    <w:rsid w:val="00426401"/>
    <w:rsid w:val="0042656C"/>
    <w:rsid w:val="004266D0"/>
    <w:rsid w:val="0042759F"/>
    <w:rsid w:val="00430447"/>
    <w:rsid w:val="004305B5"/>
    <w:rsid w:val="004311E3"/>
    <w:rsid w:val="00431BC0"/>
    <w:rsid w:val="004326A7"/>
    <w:rsid w:val="00432D41"/>
    <w:rsid w:val="00432F8F"/>
    <w:rsid w:val="004338F5"/>
    <w:rsid w:val="0043398C"/>
    <w:rsid w:val="00434951"/>
    <w:rsid w:val="00435340"/>
    <w:rsid w:val="00436583"/>
    <w:rsid w:val="00437C0F"/>
    <w:rsid w:val="00440359"/>
    <w:rsid w:val="00440BBD"/>
    <w:rsid w:val="00441690"/>
    <w:rsid w:val="00442FB7"/>
    <w:rsid w:val="004432BB"/>
    <w:rsid w:val="004436DC"/>
    <w:rsid w:val="00443AA9"/>
    <w:rsid w:val="0044421C"/>
    <w:rsid w:val="004452E3"/>
    <w:rsid w:val="00445403"/>
    <w:rsid w:val="00445BA2"/>
    <w:rsid w:val="004470B6"/>
    <w:rsid w:val="00447479"/>
    <w:rsid w:val="00447528"/>
    <w:rsid w:val="00447979"/>
    <w:rsid w:val="004500DE"/>
    <w:rsid w:val="00450332"/>
    <w:rsid w:val="00450D83"/>
    <w:rsid w:val="00451F67"/>
    <w:rsid w:val="00452167"/>
    <w:rsid w:val="0045264A"/>
    <w:rsid w:val="004533C8"/>
    <w:rsid w:val="004537C9"/>
    <w:rsid w:val="00453EC8"/>
    <w:rsid w:val="0045461E"/>
    <w:rsid w:val="00454CA8"/>
    <w:rsid w:val="00454F7C"/>
    <w:rsid w:val="0045598A"/>
    <w:rsid w:val="004560F1"/>
    <w:rsid w:val="00456867"/>
    <w:rsid w:val="00456936"/>
    <w:rsid w:val="0045694F"/>
    <w:rsid w:val="00456B49"/>
    <w:rsid w:val="00456BFD"/>
    <w:rsid w:val="00457DEF"/>
    <w:rsid w:val="0046032E"/>
    <w:rsid w:val="004616EB"/>
    <w:rsid w:val="00461956"/>
    <w:rsid w:val="00462ABB"/>
    <w:rsid w:val="00462B26"/>
    <w:rsid w:val="00462FDA"/>
    <w:rsid w:val="004636B5"/>
    <w:rsid w:val="00463E51"/>
    <w:rsid w:val="00464409"/>
    <w:rsid w:val="0046602D"/>
    <w:rsid w:val="004669F2"/>
    <w:rsid w:val="00470A16"/>
    <w:rsid w:val="004725F4"/>
    <w:rsid w:val="004726D0"/>
    <w:rsid w:val="0047279B"/>
    <w:rsid w:val="00472978"/>
    <w:rsid w:val="00473509"/>
    <w:rsid w:val="00473B8F"/>
    <w:rsid w:val="00473FB0"/>
    <w:rsid w:val="00474D62"/>
    <w:rsid w:val="00475C2E"/>
    <w:rsid w:val="00475D08"/>
    <w:rsid w:val="0047698E"/>
    <w:rsid w:val="00476DC9"/>
    <w:rsid w:val="00476FAD"/>
    <w:rsid w:val="004777B8"/>
    <w:rsid w:val="00477A47"/>
    <w:rsid w:val="00477CDB"/>
    <w:rsid w:val="00477EC6"/>
    <w:rsid w:val="00480FB0"/>
    <w:rsid w:val="00481568"/>
    <w:rsid w:val="00481796"/>
    <w:rsid w:val="004820C0"/>
    <w:rsid w:val="00483A75"/>
    <w:rsid w:val="00483B28"/>
    <w:rsid w:val="00483F14"/>
    <w:rsid w:val="00485018"/>
    <w:rsid w:val="00485918"/>
    <w:rsid w:val="00486C90"/>
    <w:rsid w:val="00486EFA"/>
    <w:rsid w:val="0048737E"/>
    <w:rsid w:val="00487AA5"/>
    <w:rsid w:val="00490550"/>
    <w:rsid w:val="004907DC"/>
    <w:rsid w:val="004909DB"/>
    <w:rsid w:val="00491268"/>
    <w:rsid w:val="004914DB"/>
    <w:rsid w:val="00491687"/>
    <w:rsid w:val="00492D30"/>
    <w:rsid w:val="00493D3D"/>
    <w:rsid w:val="00493E25"/>
    <w:rsid w:val="004945DF"/>
    <w:rsid w:val="00494846"/>
    <w:rsid w:val="00494CA7"/>
    <w:rsid w:val="00494CEA"/>
    <w:rsid w:val="0049625E"/>
    <w:rsid w:val="00496AEF"/>
    <w:rsid w:val="004970E3"/>
    <w:rsid w:val="00497265"/>
    <w:rsid w:val="004974DC"/>
    <w:rsid w:val="004A0471"/>
    <w:rsid w:val="004A09CF"/>
    <w:rsid w:val="004A0C5B"/>
    <w:rsid w:val="004A15BE"/>
    <w:rsid w:val="004A1D16"/>
    <w:rsid w:val="004A1DCC"/>
    <w:rsid w:val="004A2137"/>
    <w:rsid w:val="004A21BF"/>
    <w:rsid w:val="004A2385"/>
    <w:rsid w:val="004A2571"/>
    <w:rsid w:val="004A269B"/>
    <w:rsid w:val="004A2FE4"/>
    <w:rsid w:val="004A332E"/>
    <w:rsid w:val="004A5D3B"/>
    <w:rsid w:val="004A6A29"/>
    <w:rsid w:val="004A78D7"/>
    <w:rsid w:val="004A79D4"/>
    <w:rsid w:val="004B021D"/>
    <w:rsid w:val="004B0909"/>
    <w:rsid w:val="004B0CEC"/>
    <w:rsid w:val="004B176E"/>
    <w:rsid w:val="004B1B3B"/>
    <w:rsid w:val="004B1BC4"/>
    <w:rsid w:val="004B1DB9"/>
    <w:rsid w:val="004B3155"/>
    <w:rsid w:val="004B3178"/>
    <w:rsid w:val="004B41CA"/>
    <w:rsid w:val="004B43A8"/>
    <w:rsid w:val="004B49DA"/>
    <w:rsid w:val="004B4FA8"/>
    <w:rsid w:val="004B5ED3"/>
    <w:rsid w:val="004B6468"/>
    <w:rsid w:val="004B66EA"/>
    <w:rsid w:val="004B69EB"/>
    <w:rsid w:val="004C0058"/>
    <w:rsid w:val="004C1AE5"/>
    <w:rsid w:val="004C3B4B"/>
    <w:rsid w:val="004C4F1B"/>
    <w:rsid w:val="004C5A47"/>
    <w:rsid w:val="004C5D2B"/>
    <w:rsid w:val="004C6276"/>
    <w:rsid w:val="004C629B"/>
    <w:rsid w:val="004C6650"/>
    <w:rsid w:val="004C6C0A"/>
    <w:rsid w:val="004C7832"/>
    <w:rsid w:val="004D0E64"/>
    <w:rsid w:val="004D1FCE"/>
    <w:rsid w:val="004D26DD"/>
    <w:rsid w:val="004D270F"/>
    <w:rsid w:val="004D43F5"/>
    <w:rsid w:val="004D5213"/>
    <w:rsid w:val="004D5838"/>
    <w:rsid w:val="004D5966"/>
    <w:rsid w:val="004D6098"/>
    <w:rsid w:val="004D69D5"/>
    <w:rsid w:val="004D7B36"/>
    <w:rsid w:val="004D7C61"/>
    <w:rsid w:val="004E058C"/>
    <w:rsid w:val="004E0DC9"/>
    <w:rsid w:val="004E16C5"/>
    <w:rsid w:val="004E1AFC"/>
    <w:rsid w:val="004E20BF"/>
    <w:rsid w:val="004E2CF2"/>
    <w:rsid w:val="004E2E8A"/>
    <w:rsid w:val="004E32BF"/>
    <w:rsid w:val="004E3487"/>
    <w:rsid w:val="004E3FDA"/>
    <w:rsid w:val="004E4B40"/>
    <w:rsid w:val="004E4D7B"/>
    <w:rsid w:val="004E5C31"/>
    <w:rsid w:val="004E7928"/>
    <w:rsid w:val="004F04B8"/>
    <w:rsid w:val="004F2710"/>
    <w:rsid w:val="004F28AB"/>
    <w:rsid w:val="004F2B1F"/>
    <w:rsid w:val="004F2E24"/>
    <w:rsid w:val="004F2F29"/>
    <w:rsid w:val="004F4BDA"/>
    <w:rsid w:val="004F5DDD"/>
    <w:rsid w:val="004F623B"/>
    <w:rsid w:val="004F675F"/>
    <w:rsid w:val="004F67D6"/>
    <w:rsid w:val="004F70C2"/>
    <w:rsid w:val="004F7F88"/>
    <w:rsid w:val="00500539"/>
    <w:rsid w:val="00501204"/>
    <w:rsid w:val="00501467"/>
    <w:rsid w:val="00501E85"/>
    <w:rsid w:val="005021B1"/>
    <w:rsid w:val="00502C1D"/>
    <w:rsid w:val="005030CC"/>
    <w:rsid w:val="00503303"/>
    <w:rsid w:val="00503B8B"/>
    <w:rsid w:val="005048A2"/>
    <w:rsid w:val="00504939"/>
    <w:rsid w:val="005049B8"/>
    <w:rsid w:val="00504BCA"/>
    <w:rsid w:val="00504E6B"/>
    <w:rsid w:val="00505385"/>
    <w:rsid w:val="0050702A"/>
    <w:rsid w:val="005077FE"/>
    <w:rsid w:val="00507831"/>
    <w:rsid w:val="00507CED"/>
    <w:rsid w:val="00507F5E"/>
    <w:rsid w:val="0051063C"/>
    <w:rsid w:val="00511198"/>
    <w:rsid w:val="00511636"/>
    <w:rsid w:val="0051166C"/>
    <w:rsid w:val="00511962"/>
    <w:rsid w:val="00511E04"/>
    <w:rsid w:val="00511FCF"/>
    <w:rsid w:val="005141FC"/>
    <w:rsid w:val="0051425B"/>
    <w:rsid w:val="00514800"/>
    <w:rsid w:val="00514B46"/>
    <w:rsid w:val="00515674"/>
    <w:rsid w:val="00515767"/>
    <w:rsid w:val="00515B5E"/>
    <w:rsid w:val="005163DF"/>
    <w:rsid w:val="0051724A"/>
    <w:rsid w:val="005172F4"/>
    <w:rsid w:val="0052103E"/>
    <w:rsid w:val="0052225F"/>
    <w:rsid w:val="005222EA"/>
    <w:rsid w:val="00523B64"/>
    <w:rsid w:val="00523F1E"/>
    <w:rsid w:val="00524E6C"/>
    <w:rsid w:val="00525682"/>
    <w:rsid w:val="00525952"/>
    <w:rsid w:val="00525C43"/>
    <w:rsid w:val="00525E24"/>
    <w:rsid w:val="00527B8E"/>
    <w:rsid w:val="00530355"/>
    <w:rsid w:val="005306A3"/>
    <w:rsid w:val="00530C2D"/>
    <w:rsid w:val="00530EFC"/>
    <w:rsid w:val="005312A5"/>
    <w:rsid w:val="005317B6"/>
    <w:rsid w:val="005321F8"/>
    <w:rsid w:val="005322E0"/>
    <w:rsid w:val="00532C1F"/>
    <w:rsid w:val="0053440D"/>
    <w:rsid w:val="005349D8"/>
    <w:rsid w:val="00534EC2"/>
    <w:rsid w:val="00536329"/>
    <w:rsid w:val="0054043A"/>
    <w:rsid w:val="00541768"/>
    <w:rsid w:val="00541C9B"/>
    <w:rsid w:val="00541F38"/>
    <w:rsid w:val="00542276"/>
    <w:rsid w:val="00542446"/>
    <w:rsid w:val="00542F53"/>
    <w:rsid w:val="00542F97"/>
    <w:rsid w:val="00543503"/>
    <w:rsid w:val="00543C67"/>
    <w:rsid w:val="00544154"/>
    <w:rsid w:val="005442F1"/>
    <w:rsid w:val="005443EC"/>
    <w:rsid w:val="005450E0"/>
    <w:rsid w:val="005455BB"/>
    <w:rsid w:val="005470F1"/>
    <w:rsid w:val="00547C2E"/>
    <w:rsid w:val="005505BD"/>
    <w:rsid w:val="00551F2F"/>
    <w:rsid w:val="0055232D"/>
    <w:rsid w:val="00552E58"/>
    <w:rsid w:val="00553352"/>
    <w:rsid w:val="005551D3"/>
    <w:rsid w:val="00555458"/>
    <w:rsid w:val="005556B5"/>
    <w:rsid w:val="00555DDD"/>
    <w:rsid w:val="005562DF"/>
    <w:rsid w:val="00556306"/>
    <w:rsid w:val="00556BD0"/>
    <w:rsid w:val="00556F25"/>
    <w:rsid w:val="00557137"/>
    <w:rsid w:val="005602B7"/>
    <w:rsid w:val="0056096D"/>
    <w:rsid w:val="00560E64"/>
    <w:rsid w:val="00561400"/>
    <w:rsid w:val="005623EC"/>
    <w:rsid w:val="00562878"/>
    <w:rsid w:val="00562AD7"/>
    <w:rsid w:val="00562DA7"/>
    <w:rsid w:val="00562F6E"/>
    <w:rsid w:val="005635D7"/>
    <w:rsid w:val="00563B71"/>
    <w:rsid w:val="00563C64"/>
    <w:rsid w:val="00563FFE"/>
    <w:rsid w:val="005647A7"/>
    <w:rsid w:val="005651D9"/>
    <w:rsid w:val="00565B0F"/>
    <w:rsid w:val="0056657A"/>
    <w:rsid w:val="00566DBC"/>
    <w:rsid w:val="00566F95"/>
    <w:rsid w:val="005671A7"/>
    <w:rsid w:val="0056777F"/>
    <w:rsid w:val="005706BA"/>
    <w:rsid w:val="0057086E"/>
    <w:rsid w:val="00570ACE"/>
    <w:rsid w:val="00571208"/>
    <w:rsid w:val="0057162F"/>
    <w:rsid w:val="005718ED"/>
    <w:rsid w:val="00572761"/>
    <w:rsid w:val="00572A74"/>
    <w:rsid w:val="0057308C"/>
    <w:rsid w:val="00573101"/>
    <w:rsid w:val="00573142"/>
    <w:rsid w:val="005731AA"/>
    <w:rsid w:val="00573788"/>
    <w:rsid w:val="00573B7F"/>
    <w:rsid w:val="00573F55"/>
    <w:rsid w:val="005741E6"/>
    <w:rsid w:val="00574F03"/>
    <w:rsid w:val="0057685B"/>
    <w:rsid w:val="00576DBC"/>
    <w:rsid w:val="0057702F"/>
    <w:rsid w:val="005801D7"/>
    <w:rsid w:val="0058081A"/>
    <w:rsid w:val="00580C0B"/>
    <w:rsid w:val="00581435"/>
    <w:rsid w:val="005817E0"/>
    <w:rsid w:val="00582435"/>
    <w:rsid w:val="005826EF"/>
    <w:rsid w:val="00583275"/>
    <w:rsid w:val="0058354A"/>
    <w:rsid w:val="005835CE"/>
    <w:rsid w:val="0058480D"/>
    <w:rsid w:val="00584E86"/>
    <w:rsid w:val="00585B97"/>
    <w:rsid w:val="00585D69"/>
    <w:rsid w:val="005860C4"/>
    <w:rsid w:val="00586603"/>
    <w:rsid w:val="005866FF"/>
    <w:rsid w:val="005869CE"/>
    <w:rsid w:val="00586E03"/>
    <w:rsid w:val="00587045"/>
    <w:rsid w:val="005872FD"/>
    <w:rsid w:val="005903CC"/>
    <w:rsid w:val="00590532"/>
    <w:rsid w:val="00590B8F"/>
    <w:rsid w:val="00590F7A"/>
    <w:rsid w:val="00591185"/>
    <w:rsid w:val="0059137C"/>
    <w:rsid w:val="005925D5"/>
    <w:rsid w:val="00592C18"/>
    <w:rsid w:val="00594BC8"/>
    <w:rsid w:val="0059516B"/>
    <w:rsid w:val="0059550A"/>
    <w:rsid w:val="005955E8"/>
    <w:rsid w:val="0059586A"/>
    <w:rsid w:val="00597C88"/>
    <w:rsid w:val="00597D3C"/>
    <w:rsid w:val="00597FA1"/>
    <w:rsid w:val="005A0205"/>
    <w:rsid w:val="005A0DFB"/>
    <w:rsid w:val="005A3671"/>
    <w:rsid w:val="005A3D0D"/>
    <w:rsid w:val="005A3F97"/>
    <w:rsid w:val="005A45D4"/>
    <w:rsid w:val="005A52EE"/>
    <w:rsid w:val="005A583C"/>
    <w:rsid w:val="005A5E9D"/>
    <w:rsid w:val="005A6811"/>
    <w:rsid w:val="005A69DB"/>
    <w:rsid w:val="005A6DCD"/>
    <w:rsid w:val="005A7E76"/>
    <w:rsid w:val="005B0589"/>
    <w:rsid w:val="005B07C5"/>
    <w:rsid w:val="005B083D"/>
    <w:rsid w:val="005B1AA6"/>
    <w:rsid w:val="005B3293"/>
    <w:rsid w:val="005B32A3"/>
    <w:rsid w:val="005B32F4"/>
    <w:rsid w:val="005B3647"/>
    <w:rsid w:val="005B3E16"/>
    <w:rsid w:val="005B49DA"/>
    <w:rsid w:val="005B5667"/>
    <w:rsid w:val="005B6332"/>
    <w:rsid w:val="005B686A"/>
    <w:rsid w:val="005B7AC0"/>
    <w:rsid w:val="005B7B3B"/>
    <w:rsid w:val="005C0092"/>
    <w:rsid w:val="005C0C31"/>
    <w:rsid w:val="005C1039"/>
    <w:rsid w:val="005C1476"/>
    <w:rsid w:val="005C1BAE"/>
    <w:rsid w:val="005C226D"/>
    <w:rsid w:val="005C2414"/>
    <w:rsid w:val="005C26CC"/>
    <w:rsid w:val="005C40D9"/>
    <w:rsid w:val="005C47D4"/>
    <w:rsid w:val="005C4F94"/>
    <w:rsid w:val="005C4F95"/>
    <w:rsid w:val="005C5327"/>
    <w:rsid w:val="005C55CC"/>
    <w:rsid w:val="005C5696"/>
    <w:rsid w:val="005C59F7"/>
    <w:rsid w:val="005C5C88"/>
    <w:rsid w:val="005C62BF"/>
    <w:rsid w:val="005C6960"/>
    <w:rsid w:val="005C69D0"/>
    <w:rsid w:val="005C6E85"/>
    <w:rsid w:val="005C70DA"/>
    <w:rsid w:val="005C7BD4"/>
    <w:rsid w:val="005C7D60"/>
    <w:rsid w:val="005D043E"/>
    <w:rsid w:val="005D086F"/>
    <w:rsid w:val="005D0AE6"/>
    <w:rsid w:val="005D0B95"/>
    <w:rsid w:val="005D0CD9"/>
    <w:rsid w:val="005D1242"/>
    <w:rsid w:val="005D170D"/>
    <w:rsid w:val="005D171F"/>
    <w:rsid w:val="005D2330"/>
    <w:rsid w:val="005D25A8"/>
    <w:rsid w:val="005D27D1"/>
    <w:rsid w:val="005D32D9"/>
    <w:rsid w:val="005D39CA"/>
    <w:rsid w:val="005D3BDB"/>
    <w:rsid w:val="005D407F"/>
    <w:rsid w:val="005D4540"/>
    <w:rsid w:val="005D505A"/>
    <w:rsid w:val="005D51F2"/>
    <w:rsid w:val="005D6A51"/>
    <w:rsid w:val="005D6A91"/>
    <w:rsid w:val="005D6EBD"/>
    <w:rsid w:val="005D7511"/>
    <w:rsid w:val="005D7C08"/>
    <w:rsid w:val="005E1209"/>
    <w:rsid w:val="005E154C"/>
    <w:rsid w:val="005E1C0B"/>
    <w:rsid w:val="005E206C"/>
    <w:rsid w:val="005E2423"/>
    <w:rsid w:val="005E2DE5"/>
    <w:rsid w:val="005E3664"/>
    <w:rsid w:val="005E3A35"/>
    <w:rsid w:val="005E3BCD"/>
    <w:rsid w:val="005E47AF"/>
    <w:rsid w:val="005E4ABB"/>
    <w:rsid w:val="005E5433"/>
    <w:rsid w:val="005E5A61"/>
    <w:rsid w:val="005E5B7B"/>
    <w:rsid w:val="005E5F75"/>
    <w:rsid w:val="005E661C"/>
    <w:rsid w:val="005E79E2"/>
    <w:rsid w:val="005E7CA3"/>
    <w:rsid w:val="005E7CDA"/>
    <w:rsid w:val="005E7D10"/>
    <w:rsid w:val="005F0B95"/>
    <w:rsid w:val="005F0E69"/>
    <w:rsid w:val="005F1B00"/>
    <w:rsid w:val="005F30B2"/>
    <w:rsid w:val="005F4079"/>
    <w:rsid w:val="005F49E6"/>
    <w:rsid w:val="005F558C"/>
    <w:rsid w:val="005F5E4C"/>
    <w:rsid w:val="005F5FD2"/>
    <w:rsid w:val="005F62DD"/>
    <w:rsid w:val="005F6385"/>
    <w:rsid w:val="005F69B5"/>
    <w:rsid w:val="005F6FF7"/>
    <w:rsid w:val="00600CC9"/>
    <w:rsid w:val="00600EA1"/>
    <w:rsid w:val="00601A1E"/>
    <w:rsid w:val="00601D93"/>
    <w:rsid w:val="00601DFE"/>
    <w:rsid w:val="0060235A"/>
    <w:rsid w:val="00603184"/>
    <w:rsid w:val="006032FF"/>
    <w:rsid w:val="00603571"/>
    <w:rsid w:val="00603E79"/>
    <w:rsid w:val="00604738"/>
    <w:rsid w:val="0060498C"/>
    <w:rsid w:val="00605367"/>
    <w:rsid w:val="00605D9C"/>
    <w:rsid w:val="00606553"/>
    <w:rsid w:val="00606888"/>
    <w:rsid w:val="0060710B"/>
    <w:rsid w:val="006100A4"/>
    <w:rsid w:val="00610857"/>
    <w:rsid w:val="00610C8C"/>
    <w:rsid w:val="00610E7C"/>
    <w:rsid w:val="0061150A"/>
    <w:rsid w:val="00611A45"/>
    <w:rsid w:val="00611AEC"/>
    <w:rsid w:val="00611C9F"/>
    <w:rsid w:val="006120E8"/>
    <w:rsid w:val="00614E37"/>
    <w:rsid w:val="0061550E"/>
    <w:rsid w:val="006157A9"/>
    <w:rsid w:val="0061583D"/>
    <w:rsid w:val="00615D9D"/>
    <w:rsid w:val="00616223"/>
    <w:rsid w:val="00616E3F"/>
    <w:rsid w:val="0061737D"/>
    <w:rsid w:val="006177BD"/>
    <w:rsid w:val="006228C3"/>
    <w:rsid w:val="00622BF8"/>
    <w:rsid w:val="0062343B"/>
    <w:rsid w:val="006235B7"/>
    <w:rsid w:val="00624E71"/>
    <w:rsid w:val="006250FE"/>
    <w:rsid w:val="00625FE7"/>
    <w:rsid w:val="00626302"/>
    <w:rsid w:val="00627208"/>
    <w:rsid w:val="00627626"/>
    <w:rsid w:val="00627F8D"/>
    <w:rsid w:val="00631ECA"/>
    <w:rsid w:val="006324A8"/>
    <w:rsid w:val="00633151"/>
    <w:rsid w:val="00633200"/>
    <w:rsid w:val="00633A44"/>
    <w:rsid w:val="006347A7"/>
    <w:rsid w:val="00634CC3"/>
    <w:rsid w:val="00634E9D"/>
    <w:rsid w:val="006350C0"/>
    <w:rsid w:val="006356A1"/>
    <w:rsid w:val="0063762E"/>
    <w:rsid w:val="00637B06"/>
    <w:rsid w:val="00637CF6"/>
    <w:rsid w:val="00637D62"/>
    <w:rsid w:val="0064024B"/>
    <w:rsid w:val="006403A9"/>
    <w:rsid w:val="00640687"/>
    <w:rsid w:val="00642014"/>
    <w:rsid w:val="006420B5"/>
    <w:rsid w:val="00642797"/>
    <w:rsid w:val="00642E32"/>
    <w:rsid w:val="00643236"/>
    <w:rsid w:val="006435E7"/>
    <w:rsid w:val="00645005"/>
    <w:rsid w:val="00645296"/>
    <w:rsid w:val="00645618"/>
    <w:rsid w:val="00645959"/>
    <w:rsid w:val="00646275"/>
    <w:rsid w:val="00646DB3"/>
    <w:rsid w:val="00646E64"/>
    <w:rsid w:val="00647069"/>
    <w:rsid w:val="00647094"/>
    <w:rsid w:val="00647786"/>
    <w:rsid w:val="00647CBD"/>
    <w:rsid w:val="00647D21"/>
    <w:rsid w:val="00647E9A"/>
    <w:rsid w:val="00650680"/>
    <w:rsid w:val="00650F13"/>
    <w:rsid w:val="00650FDF"/>
    <w:rsid w:val="00651EA2"/>
    <w:rsid w:val="00651EAE"/>
    <w:rsid w:val="00651F08"/>
    <w:rsid w:val="00652568"/>
    <w:rsid w:val="006525EA"/>
    <w:rsid w:val="00652AEA"/>
    <w:rsid w:val="00653324"/>
    <w:rsid w:val="006537BE"/>
    <w:rsid w:val="00653BC9"/>
    <w:rsid w:val="00654104"/>
    <w:rsid w:val="0065445F"/>
    <w:rsid w:val="00655102"/>
    <w:rsid w:val="00655318"/>
    <w:rsid w:val="0065538E"/>
    <w:rsid w:val="00655FCC"/>
    <w:rsid w:val="006571F3"/>
    <w:rsid w:val="00657E41"/>
    <w:rsid w:val="006604CB"/>
    <w:rsid w:val="00661100"/>
    <w:rsid w:val="006617D5"/>
    <w:rsid w:val="00661B01"/>
    <w:rsid w:val="00662093"/>
    <w:rsid w:val="00662BB0"/>
    <w:rsid w:val="00662E40"/>
    <w:rsid w:val="00663626"/>
    <w:rsid w:val="0066411B"/>
    <w:rsid w:val="00665013"/>
    <w:rsid w:val="00665249"/>
    <w:rsid w:val="00665873"/>
    <w:rsid w:val="00665C96"/>
    <w:rsid w:val="0066628F"/>
    <w:rsid w:val="0066686C"/>
    <w:rsid w:val="00666ADD"/>
    <w:rsid w:val="00666EE5"/>
    <w:rsid w:val="0066763D"/>
    <w:rsid w:val="00667870"/>
    <w:rsid w:val="006702C0"/>
    <w:rsid w:val="0067041A"/>
    <w:rsid w:val="00670462"/>
    <w:rsid w:val="006719C9"/>
    <w:rsid w:val="0067255B"/>
    <w:rsid w:val="006729F4"/>
    <w:rsid w:val="00673D5A"/>
    <w:rsid w:val="006740DC"/>
    <w:rsid w:val="006750B4"/>
    <w:rsid w:val="006754B5"/>
    <w:rsid w:val="0067733F"/>
    <w:rsid w:val="00677B8F"/>
    <w:rsid w:val="00677F03"/>
    <w:rsid w:val="006825E7"/>
    <w:rsid w:val="0068294F"/>
    <w:rsid w:val="00682B8F"/>
    <w:rsid w:val="006850C6"/>
    <w:rsid w:val="00685402"/>
    <w:rsid w:val="00685480"/>
    <w:rsid w:val="00685C66"/>
    <w:rsid w:val="0068622D"/>
    <w:rsid w:val="006862B6"/>
    <w:rsid w:val="00686363"/>
    <w:rsid w:val="00687AE6"/>
    <w:rsid w:val="00690E2E"/>
    <w:rsid w:val="00691107"/>
    <w:rsid w:val="006916AD"/>
    <w:rsid w:val="00693163"/>
    <w:rsid w:val="00693391"/>
    <w:rsid w:val="006937BF"/>
    <w:rsid w:val="00693B09"/>
    <w:rsid w:val="00694156"/>
    <w:rsid w:val="00694587"/>
    <w:rsid w:val="00694F3F"/>
    <w:rsid w:val="00695486"/>
    <w:rsid w:val="00695496"/>
    <w:rsid w:val="00695583"/>
    <w:rsid w:val="00695820"/>
    <w:rsid w:val="00697040"/>
    <w:rsid w:val="0069793F"/>
    <w:rsid w:val="006A053F"/>
    <w:rsid w:val="006A05B4"/>
    <w:rsid w:val="006A0BF2"/>
    <w:rsid w:val="006A0CA7"/>
    <w:rsid w:val="006A103E"/>
    <w:rsid w:val="006A1928"/>
    <w:rsid w:val="006A1C21"/>
    <w:rsid w:val="006A21D9"/>
    <w:rsid w:val="006A21E7"/>
    <w:rsid w:val="006A2FEC"/>
    <w:rsid w:val="006A38B9"/>
    <w:rsid w:val="006A406F"/>
    <w:rsid w:val="006A5563"/>
    <w:rsid w:val="006A6746"/>
    <w:rsid w:val="006A6B83"/>
    <w:rsid w:val="006A7056"/>
    <w:rsid w:val="006A7C77"/>
    <w:rsid w:val="006B05C1"/>
    <w:rsid w:val="006B0C9D"/>
    <w:rsid w:val="006B1B8D"/>
    <w:rsid w:val="006B2101"/>
    <w:rsid w:val="006B2F1C"/>
    <w:rsid w:val="006B3080"/>
    <w:rsid w:val="006B30EA"/>
    <w:rsid w:val="006B476E"/>
    <w:rsid w:val="006B5803"/>
    <w:rsid w:val="006B5B44"/>
    <w:rsid w:val="006C0327"/>
    <w:rsid w:val="006C1D6A"/>
    <w:rsid w:val="006C2E12"/>
    <w:rsid w:val="006C3A18"/>
    <w:rsid w:val="006C420E"/>
    <w:rsid w:val="006C4B32"/>
    <w:rsid w:val="006C4F75"/>
    <w:rsid w:val="006C6B94"/>
    <w:rsid w:val="006C6DE4"/>
    <w:rsid w:val="006C7D41"/>
    <w:rsid w:val="006C7EFA"/>
    <w:rsid w:val="006D1712"/>
    <w:rsid w:val="006D32D0"/>
    <w:rsid w:val="006D4686"/>
    <w:rsid w:val="006D4845"/>
    <w:rsid w:val="006D4AAD"/>
    <w:rsid w:val="006D4CF7"/>
    <w:rsid w:val="006D66C5"/>
    <w:rsid w:val="006D66FF"/>
    <w:rsid w:val="006D6789"/>
    <w:rsid w:val="006D6A9A"/>
    <w:rsid w:val="006D7877"/>
    <w:rsid w:val="006E051C"/>
    <w:rsid w:val="006E0672"/>
    <w:rsid w:val="006E0F3D"/>
    <w:rsid w:val="006E151F"/>
    <w:rsid w:val="006E19B2"/>
    <w:rsid w:val="006E1B59"/>
    <w:rsid w:val="006E2224"/>
    <w:rsid w:val="006E3E8A"/>
    <w:rsid w:val="006E3FE5"/>
    <w:rsid w:val="006E5CA0"/>
    <w:rsid w:val="006E66CC"/>
    <w:rsid w:val="006E6E67"/>
    <w:rsid w:val="006E7062"/>
    <w:rsid w:val="006E7301"/>
    <w:rsid w:val="006E77D1"/>
    <w:rsid w:val="006E7C9C"/>
    <w:rsid w:val="006F1BAF"/>
    <w:rsid w:val="006F1C4B"/>
    <w:rsid w:val="006F23B0"/>
    <w:rsid w:val="006F3225"/>
    <w:rsid w:val="006F35C5"/>
    <w:rsid w:val="006F4741"/>
    <w:rsid w:val="006F58E5"/>
    <w:rsid w:val="006F692A"/>
    <w:rsid w:val="006F7534"/>
    <w:rsid w:val="006F7606"/>
    <w:rsid w:val="0070052E"/>
    <w:rsid w:val="0070067D"/>
    <w:rsid w:val="00700DFE"/>
    <w:rsid w:val="007018CF"/>
    <w:rsid w:val="00702FEE"/>
    <w:rsid w:val="00703898"/>
    <w:rsid w:val="00703C0F"/>
    <w:rsid w:val="00704227"/>
    <w:rsid w:val="00704BF8"/>
    <w:rsid w:val="00705608"/>
    <w:rsid w:val="00705CB5"/>
    <w:rsid w:val="007070A6"/>
    <w:rsid w:val="00707F17"/>
    <w:rsid w:val="00710242"/>
    <w:rsid w:val="0071070F"/>
    <w:rsid w:val="00710BFE"/>
    <w:rsid w:val="0071135C"/>
    <w:rsid w:val="007116E7"/>
    <w:rsid w:val="0071206D"/>
    <w:rsid w:val="00712738"/>
    <w:rsid w:val="007129A1"/>
    <w:rsid w:val="00714425"/>
    <w:rsid w:val="0071484C"/>
    <w:rsid w:val="007149FB"/>
    <w:rsid w:val="00714D93"/>
    <w:rsid w:val="007151F7"/>
    <w:rsid w:val="007152F7"/>
    <w:rsid w:val="00715DE5"/>
    <w:rsid w:val="00716967"/>
    <w:rsid w:val="00716FD0"/>
    <w:rsid w:val="007201E9"/>
    <w:rsid w:val="0072076A"/>
    <w:rsid w:val="00720990"/>
    <w:rsid w:val="00720EA4"/>
    <w:rsid w:val="00721BFE"/>
    <w:rsid w:val="00721DC6"/>
    <w:rsid w:val="007230DE"/>
    <w:rsid w:val="007231A6"/>
    <w:rsid w:val="00723FDC"/>
    <w:rsid w:val="0072470C"/>
    <w:rsid w:val="00725089"/>
    <w:rsid w:val="0072667E"/>
    <w:rsid w:val="007271C7"/>
    <w:rsid w:val="0072736D"/>
    <w:rsid w:val="00727423"/>
    <w:rsid w:val="00727530"/>
    <w:rsid w:val="00727CCA"/>
    <w:rsid w:val="00727D5F"/>
    <w:rsid w:val="0073063C"/>
    <w:rsid w:val="007310A6"/>
    <w:rsid w:val="007313D0"/>
    <w:rsid w:val="00731649"/>
    <w:rsid w:val="007316F5"/>
    <w:rsid w:val="0073178B"/>
    <w:rsid w:val="00731FD0"/>
    <w:rsid w:val="00733902"/>
    <w:rsid w:val="00733D62"/>
    <w:rsid w:val="0073416A"/>
    <w:rsid w:val="00734B6F"/>
    <w:rsid w:val="00734F7E"/>
    <w:rsid w:val="00735A50"/>
    <w:rsid w:val="007363BA"/>
    <w:rsid w:val="007365C3"/>
    <w:rsid w:val="00737473"/>
    <w:rsid w:val="00741393"/>
    <w:rsid w:val="00741455"/>
    <w:rsid w:val="00742DC9"/>
    <w:rsid w:val="00743083"/>
    <w:rsid w:val="0074317C"/>
    <w:rsid w:val="00743523"/>
    <w:rsid w:val="00743A82"/>
    <w:rsid w:val="007457FD"/>
    <w:rsid w:val="00746FDF"/>
    <w:rsid w:val="00747139"/>
    <w:rsid w:val="007476E0"/>
    <w:rsid w:val="00747BCB"/>
    <w:rsid w:val="00751F84"/>
    <w:rsid w:val="0075332B"/>
    <w:rsid w:val="007536BD"/>
    <w:rsid w:val="0075383C"/>
    <w:rsid w:val="0075532B"/>
    <w:rsid w:val="00757F43"/>
    <w:rsid w:val="00760288"/>
    <w:rsid w:val="00760E3A"/>
    <w:rsid w:val="0076107D"/>
    <w:rsid w:val="00761413"/>
    <w:rsid w:val="00761447"/>
    <w:rsid w:val="00761DC8"/>
    <w:rsid w:val="00762084"/>
    <w:rsid w:val="00763263"/>
    <w:rsid w:val="0076435B"/>
    <w:rsid w:val="0076463D"/>
    <w:rsid w:val="007646BB"/>
    <w:rsid w:val="007649A3"/>
    <w:rsid w:val="00764C30"/>
    <w:rsid w:val="00765230"/>
    <w:rsid w:val="00765E0F"/>
    <w:rsid w:val="00766554"/>
    <w:rsid w:val="00766782"/>
    <w:rsid w:val="00766B24"/>
    <w:rsid w:val="00767743"/>
    <w:rsid w:val="00767B7D"/>
    <w:rsid w:val="00767DDD"/>
    <w:rsid w:val="00771053"/>
    <w:rsid w:val="0077118C"/>
    <w:rsid w:val="0077172D"/>
    <w:rsid w:val="00771BF1"/>
    <w:rsid w:val="00771DBF"/>
    <w:rsid w:val="00771E39"/>
    <w:rsid w:val="00772884"/>
    <w:rsid w:val="00772ED9"/>
    <w:rsid w:val="00773C9A"/>
    <w:rsid w:val="0077458E"/>
    <w:rsid w:val="00774943"/>
    <w:rsid w:val="00774ABE"/>
    <w:rsid w:val="0077635E"/>
    <w:rsid w:val="00776EF4"/>
    <w:rsid w:val="0077742D"/>
    <w:rsid w:val="007775B0"/>
    <w:rsid w:val="00777724"/>
    <w:rsid w:val="007777F1"/>
    <w:rsid w:val="00777A0C"/>
    <w:rsid w:val="00777BCE"/>
    <w:rsid w:val="00777C2C"/>
    <w:rsid w:val="00777F0F"/>
    <w:rsid w:val="00780024"/>
    <w:rsid w:val="00780A49"/>
    <w:rsid w:val="00780EDF"/>
    <w:rsid w:val="007827F9"/>
    <w:rsid w:val="007835E3"/>
    <w:rsid w:val="0078458B"/>
    <w:rsid w:val="00784709"/>
    <w:rsid w:val="00784E64"/>
    <w:rsid w:val="00785000"/>
    <w:rsid w:val="007851BD"/>
    <w:rsid w:val="007856C5"/>
    <w:rsid w:val="007857B1"/>
    <w:rsid w:val="00786167"/>
    <w:rsid w:val="0078723E"/>
    <w:rsid w:val="00787447"/>
    <w:rsid w:val="007914AE"/>
    <w:rsid w:val="007915F1"/>
    <w:rsid w:val="007916EF"/>
    <w:rsid w:val="00791D1D"/>
    <w:rsid w:val="007924BA"/>
    <w:rsid w:val="00792BFB"/>
    <w:rsid w:val="00792EF3"/>
    <w:rsid w:val="00793E87"/>
    <w:rsid w:val="00794041"/>
    <w:rsid w:val="00794749"/>
    <w:rsid w:val="0079475E"/>
    <w:rsid w:val="0079494E"/>
    <w:rsid w:val="00794A6C"/>
    <w:rsid w:val="00794D2F"/>
    <w:rsid w:val="00795515"/>
    <w:rsid w:val="007958BB"/>
    <w:rsid w:val="007A0498"/>
    <w:rsid w:val="007A10A3"/>
    <w:rsid w:val="007A1BC9"/>
    <w:rsid w:val="007A2784"/>
    <w:rsid w:val="007A2794"/>
    <w:rsid w:val="007A2801"/>
    <w:rsid w:val="007A296B"/>
    <w:rsid w:val="007A358D"/>
    <w:rsid w:val="007A375B"/>
    <w:rsid w:val="007A3CA8"/>
    <w:rsid w:val="007A42E7"/>
    <w:rsid w:val="007A456D"/>
    <w:rsid w:val="007A4576"/>
    <w:rsid w:val="007A4621"/>
    <w:rsid w:val="007A4B17"/>
    <w:rsid w:val="007A4B75"/>
    <w:rsid w:val="007A5667"/>
    <w:rsid w:val="007A577D"/>
    <w:rsid w:val="007A70B5"/>
    <w:rsid w:val="007A7D98"/>
    <w:rsid w:val="007B0249"/>
    <w:rsid w:val="007B031D"/>
    <w:rsid w:val="007B144A"/>
    <w:rsid w:val="007B1CC2"/>
    <w:rsid w:val="007B27D1"/>
    <w:rsid w:val="007B4D27"/>
    <w:rsid w:val="007B5F72"/>
    <w:rsid w:val="007B701A"/>
    <w:rsid w:val="007B7BD9"/>
    <w:rsid w:val="007C020D"/>
    <w:rsid w:val="007C03D4"/>
    <w:rsid w:val="007C0C61"/>
    <w:rsid w:val="007C1142"/>
    <w:rsid w:val="007C193D"/>
    <w:rsid w:val="007C29DE"/>
    <w:rsid w:val="007C2E51"/>
    <w:rsid w:val="007C38DD"/>
    <w:rsid w:val="007C3A0A"/>
    <w:rsid w:val="007C4870"/>
    <w:rsid w:val="007C5632"/>
    <w:rsid w:val="007C62B3"/>
    <w:rsid w:val="007C6CBD"/>
    <w:rsid w:val="007D0E10"/>
    <w:rsid w:val="007D2850"/>
    <w:rsid w:val="007D2B8B"/>
    <w:rsid w:val="007D31DF"/>
    <w:rsid w:val="007D39FC"/>
    <w:rsid w:val="007D4B4B"/>
    <w:rsid w:val="007D5390"/>
    <w:rsid w:val="007D5D9F"/>
    <w:rsid w:val="007D5EE7"/>
    <w:rsid w:val="007D63C1"/>
    <w:rsid w:val="007D6431"/>
    <w:rsid w:val="007D6642"/>
    <w:rsid w:val="007D6D2B"/>
    <w:rsid w:val="007D7204"/>
    <w:rsid w:val="007D7A32"/>
    <w:rsid w:val="007D7AE5"/>
    <w:rsid w:val="007D7B28"/>
    <w:rsid w:val="007D7B94"/>
    <w:rsid w:val="007E0335"/>
    <w:rsid w:val="007E0372"/>
    <w:rsid w:val="007E0738"/>
    <w:rsid w:val="007E1011"/>
    <w:rsid w:val="007E142D"/>
    <w:rsid w:val="007E3813"/>
    <w:rsid w:val="007E3829"/>
    <w:rsid w:val="007E3D77"/>
    <w:rsid w:val="007E4D12"/>
    <w:rsid w:val="007E4D16"/>
    <w:rsid w:val="007E4EDF"/>
    <w:rsid w:val="007E4FDF"/>
    <w:rsid w:val="007E51E1"/>
    <w:rsid w:val="007E56D2"/>
    <w:rsid w:val="007E5D19"/>
    <w:rsid w:val="007E61FE"/>
    <w:rsid w:val="007E6A0E"/>
    <w:rsid w:val="007E7700"/>
    <w:rsid w:val="007E7CC6"/>
    <w:rsid w:val="007E7F9A"/>
    <w:rsid w:val="007F1BF0"/>
    <w:rsid w:val="007F28DE"/>
    <w:rsid w:val="007F2EA3"/>
    <w:rsid w:val="007F3063"/>
    <w:rsid w:val="007F3421"/>
    <w:rsid w:val="007F351C"/>
    <w:rsid w:val="007F3B24"/>
    <w:rsid w:val="007F3C0F"/>
    <w:rsid w:val="007F41C6"/>
    <w:rsid w:val="007F4919"/>
    <w:rsid w:val="007F509E"/>
    <w:rsid w:val="007F592F"/>
    <w:rsid w:val="007F5BDA"/>
    <w:rsid w:val="007F66D2"/>
    <w:rsid w:val="007F6799"/>
    <w:rsid w:val="007F73C4"/>
    <w:rsid w:val="0080133B"/>
    <w:rsid w:val="008027A4"/>
    <w:rsid w:val="00802BFA"/>
    <w:rsid w:val="008037D6"/>
    <w:rsid w:val="008037E7"/>
    <w:rsid w:val="00803CC1"/>
    <w:rsid w:val="00804435"/>
    <w:rsid w:val="008046F0"/>
    <w:rsid w:val="00804C47"/>
    <w:rsid w:val="00805172"/>
    <w:rsid w:val="00805267"/>
    <w:rsid w:val="00805A90"/>
    <w:rsid w:val="008062AF"/>
    <w:rsid w:val="00806D89"/>
    <w:rsid w:val="00807D70"/>
    <w:rsid w:val="00810760"/>
    <w:rsid w:val="00810792"/>
    <w:rsid w:val="0081082C"/>
    <w:rsid w:val="00811AF9"/>
    <w:rsid w:val="0081280D"/>
    <w:rsid w:val="008128EA"/>
    <w:rsid w:val="008128FA"/>
    <w:rsid w:val="008133CD"/>
    <w:rsid w:val="0081509D"/>
    <w:rsid w:val="0081541A"/>
    <w:rsid w:val="00815A30"/>
    <w:rsid w:val="00816011"/>
    <w:rsid w:val="008163EF"/>
    <w:rsid w:val="008165D7"/>
    <w:rsid w:val="008165F5"/>
    <w:rsid w:val="008169D6"/>
    <w:rsid w:val="00816A15"/>
    <w:rsid w:val="0081705C"/>
    <w:rsid w:val="00817354"/>
    <w:rsid w:val="00820AA3"/>
    <w:rsid w:val="00820F2D"/>
    <w:rsid w:val="00820F6A"/>
    <w:rsid w:val="00822297"/>
    <w:rsid w:val="00822621"/>
    <w:rsid w:val="008256C7"/>
    <w:rsid w:val="008257D6"/>
    <w:rsid w:val="0082594F"/>
    <w:rsid w:val="00826277"/>
    <w:rsid w:val="008268E5"/>
    <w:rsid w:val="00826DEF"/>
    <w:rsid w:val="00826E57"/>
    <w:rsid w:val="008308DB"/>
    <w:rsid w:val="00830D2A"/>
    <w:rsid w:val="00831018"/>
    <w:rsid w:val="008313BC"/>
    <w:rsid w:val="00831D63"/>
    <w:rsid w:val="00832567"/>
    <w:rsid w:val="00832647"/>
    <w:rsid w:val="00832E28"/>
    <w:rsid w:val="0083353B"/>
    <w:rsid w:val="0083357B"/>
    <w:rsid w:val="00833BD1"/>
    <w:rsid w:val="00834135"/>
    <w:rsid w:val="008341BE"/>
    <w:rsid w:val="008342EB"/>
    <w:rsid w:val="008345BA"/>
    <w:rsid w:val="00834689"/>
    <w:rsid w:val="00834EE9"/>
    <w:rsid w:val="008352BB"/>
    <w:rsid w:val="00835D4D"/>
    <w:rsid w:val="00836291"/>
    <w:rsid w:val="008367E3"/>
    <w:rsid w:val="008369F4"/>
    <w:rsid w:val="00836B11"/>
    <w:rsid w:val="00836C8B"/>
    <w:rsid w:val="0083716C"/>
    <w:rsid w:val="0083749B"/>
    <w:rsid w:val="00837522"/>
    <w:rsid w:val="0084043A"/>
    <w:rsid w:val="0084082F"/>
    <w:rsid w:val="00841290"/>
    <w:rsid w:val="00841C6C"/>
    <w:rsid w:val="00842519"/>
    <w:rsid w:val="008426E4"/>
    <w:rsid w:val="008428C0"/>
    <w:rsid w:val="00842AB9"/>
    <w:rsid w:val="00842B77"/>
    <w:rsid w:val="008437BC"/>
    <w:rsid w:val="00843AF7"/>
    <w:rsid w:val="00843B48"/>
    <w:rsid w:val="00843E48"/>
    <w:rsid w:val="00843F3E"/>
    <w:rsid w:val="00844643"/>
    <w:rsid w:val="008450D2"/>
    <w:rsid w:val="00845938"/>
    <w:rsid w:val="0084659D"/>
    <w:rsid w:val="00846705"/>
    <w:rsid w:val="0084692D"/>
    <w:rsid w:val="00846933"/>
    <w:rsid w:val="00846BE1"/>
    <w:rsid w:val="0084786C"/>
    <w:rsid w:val="00847CBC"/>
    <w:rsid w:val="00853011"/>
    <w:rsid w:val="00853A6E"/>
    <w:rsid w:val="00853DDA"/>
    <w:rsid w:val="00854039"/>
    <w:rsid w:val="00854A8A"/>
    <w:rsid w:val="00854AF1"/>
    <w:rsid w:val="00855BCF"/>
    <w:rsid w:val="00855EF3"/>
    <w:rsid w:val="00857895"/>
    <w:rsid w:val="008609EC"/>
    <w:rsid w:val="00860EE4"/>
    <w:rsid w:val="00861FBF"/>
    <w:rsid w:val="0086258E"/>
    <w:rsid w:val="008633ED"/>
    <w:rsid w:val="00863D4E"/>
    <w:rsid w:val="0086408D"/>
    <w:rsid w:val="00864604"/>
    <w:rsid w:val="0086487A"/>
    <w:rsid w:val="00864A97"/>
    <w:rsid w:val="008656CF"/>
    <w:rsid w:val="00867092"/>
    <w:rsid w:val="00867226"/>
    <w:rsid w:val="00867767"/>
    <w:rsid w:val="008677D8"/>
    <w:rsid w:val="00867A04"/>
    <w:rsid w:val="00867C02"/>
    <w:rsid w:val="008707A2"/>
    <w:rsid w:val="00870997"/>
    <w:rsid w:val="00870CE3"/>
    <w:rsid w:val="00871019"/>
    <w:rsid w:val="0087113D"/>
    <w:rsid w:val="00871444"/>
    <w:rsid w:val="008717C8"/>
    <w:rsid w:val="008717F0"/>
    <w:rsid w:val="00872202"/>
    <w:rsid w:val="008724CD"/>
    <w:rsid w:val="00872DBD"/>
    <w:rsid w:val="00873486"/>
    <w:rsid w:val="00873585"/>
    <w:rsid w:val="008735F4"/>
    <w:rsid w:val="00873C41"/>
    <w:rsid w:val="00874436"/>
    <w:rsid w:val="00874EF3"/>
    <w:rsid w:val="008756BF"/>
    <w:rsid w:val="008759B1"/>
    <w:rsid w:val="0087643A"/>
    <w:rsid w:val="00876B7E"/>
    <w:rsid w:val="00876F91"/>
    <w:rsid w:val="00877BA8"/>
    <w:rsid w:val="00880197"/>
    <w:rsid w:val="0088028F"/>
    <w:rsid w:val="0088241F"/>
    <w:rsid w:val="00882A24"/>
    <w:rsid w:val="008840BA"/>
    <w:rsid w:val="00884AE3"/>
    <w:rsid w:val="008857FF"/>
    <w:rsid w:val="008861C5"/>
    <w:rsid w:val="00887F96"/>
    <w:rsid w:val="00890EE5"/>
    <w:rsid w:val="00890F75"/>
    <w:rsid w:val="0089219C"/>
    <w:rsid w:val="008922AA"/>
    <w:rsid w:val="00892CBE"/>
    <w:rsid w:val="008934FA"/>
    <w:rsid w:val="00893B65"/>
    <w:rsid w:val="008944E6"/>
    <w:rsid w:val="008950AE"/>
    <w:rsid w:val="00896075"/>
    <w:rsid w:val="008974CB"/>
    <w:rsid w:val="008978F9"/>
    <w:rsid w:val="00897AB4"/>
    <w:rsid w:val="00897BEC"/>
    <w:rsid w:val="008A053C"/>
    <w:rsid w:val="008A0C74"/>
    <w:rsid w:val="008A1C6C"/>
    <w:rsid w:val="008A1F1C"/>
    <w:rsid w:val="008A25F3"/>
    <w:rsid w:val="008A361B"/>
    <w:rsid w:val="008A382A"/>
    <w:rsid w:val="008A471B"/>
    <w:rsid w:val="008A529A"/>
    <w:rsid w:val="008A5367"/>
    <w:rsid w:val="008A6B37"/>
    <w:rsid w:val="008A6D1F"/>
    <w:rsid w:val="008A70DA"/>
    <w:rsid w:val="008B011B"/>
    <w:rsid w:val="008B02D3"/>
    <w:rsid w:val="008B0A92"/>
    <w:rsid w:val="008B0D6A"/>
    <w:rsid w:val="008B1DB7"/>
    <w:rsid w:val="008B25B7"/>
    <w:rsid w:val="008B2EF4"/>
    <w:rsid w:val="008B2FC7"/>
    <w:rsid w:val="008B322E"/>
    <w:rsid w:val="008B3BF2"/>
    <w:rsid w:val="008B5E6E"/>
    <w:rsid w:val="008B66A1"/>
    <w:rsid w:val="008B704E"/>
    <w:rsid w:val="008B7706"/>
    <w:rsid w:val="008C01A0"/>
    <w:rsid w:val="008C0F05"/>
    <w:rsid w:val="008C16CB"/>
    <w:rsid w:val="008C24B1"/>
    <w:rsid w:val="008C27EF"/>
    <w:rsid w:val="008C2FE1"/>
    <w:rsid w:val="008C3513"/>
    <w:rsid w:val="008C40A6"/>
    <w:rsid w:val="008C4DF9"/>
    <w:rsid w:val="008C5BA5"/>
    <w:rsid w:val="008C5E4D"/>
    <w:rsid w:val="008D00DD"/>
    <w:rsid w:val="008D028D"/>
    <w:rsid w:val="008D097C"/>
    <w:rsid w:val="008D0C32"/>
    <w:rsid w:val="008D0EED"/>
    <w:rsid w:val="008D253B"/>
    <w:rsid w:val="008D43D4"/>
    <w:rsid w:val="008D4C21"/>
    <w:rsid w:val="008D50AA"/>
    <w:rsid w:val="008D51BC"/>
    <w:rsid w:val="008D57E6"/>
    <w:rsid w:val="008D646B"/>
    <w:rsid w:val="008D6AD5"/>
    <w:rsid w:val="008D6F5D"/>
    <w:rsid w:val="008D78A7"/>
    <w:rsid w:val="008D7E45"/>
    <w:rsid w:val="008E0932"/>
    <w:rsid w:val="008E0D8E"/>
    <w:rsid w:val="008E0EAC"/>
    <w:rsid w:val="008E1C64"/>
    <w:rsid w:val="008E1F87"/>
    <w:rsid w:val="008E283D"/>
    <w:rsid w:val="008E2DCD"/>
    <w:rsid w:val="008E2ED9"/>
    <w:rsid w:val="008E317F"/>
    <w:rsid w:val="008E32B4"/>
    <w:rsid w:val="008E33C5"/>
    <w:rsid w:val="008E34F2"/>
    <w:rsid w:val="008E3D68"/>
    <w:rsid w:val="008E4706"/>
    <w:rsid w:val="008E4885"/>
    <w:rsid w:val="008E4E01"/>
    <w:rsid w:val="008E513A"/>
    <w:rsid w:val="008E5DF3"/>
    <w:rsid w:val="008E5F58"/>
    <w:rsid w:val="008E605B"/>
    <w:rsid w:val="008E6A8C"/>
    <w:rsid w:val="008E6E37"/>
    <w:rsid w:val="008E6E7B"/>
    <w:rsid w:val="008E70E2"/>
    <w:rsid w:val="008F073B"/>
    <w:rsid w:val="008F0E63"/>
    <w:rsid w:val="008F10A4"/>
    <w:rsid w:val="008F15D6"/>
    <w:rsid w:val="008F18E4"/>
    <w:rsid w:val="008F1FC8"/>
    <w:rsid w:val="008F3251"/>
    <w:rsid w:val="008F3C76"/>
    <w:rsid w:val="008F478B"/>
    <w:rsid w:val="008F542F"/>
    <w:rsid w:val="008F57D8"/>
    <w:rsid w:val="008F721F"/>
    <w:rsid w:val="008F7225"/>
    <w:rsid w:val="008F7614"/>
    <w:rsid w:val="008F79E6"/>
    <w:rsid w:val="00900BC9"/>
    <w:rsid w:val="00900F10"/>
    <w:rsid w:val="00900F18"/>
    <w:rsid w:val="009012D4"/>
    <w:rsid w:val="009021FB"/>
    <w:rsid w:val="00902484"/>
    <w:rsid w:val="009025B5"/>
    <w:rsid w:val="00902AD8"/>
    <w:rsid w:val="00902E17"/>
    <w:rsid w:val="00904191"/>
    <w:rsid w:val="0090419D"/>
    <w:rsid w:val="009045DB"/>
    <w:rsid w:val="009051B9"/>
    <w:rsid w:val="009058EC"/>
    <w:rsid w:val="009064E7"/>
    <w:rsid w:val="00906642"/>
    <w:rsid w:val="00906E7A"/>
    <w:rsid w:val="0090754B"/>
    <w:rsid w:val="00907708"/>
    <w:rsid w:val="009078CD"/>
    <w:rsid w:val="00907A3A"/>
    <w:rsid w:val="00912E65"/>
    <w:rsid w:val="00913FDE"/>
    <w:rsid w:val="0091456A"/>
    <w:rsid w:val="00916865"/>
    <w:rsid w:val="0091795C"/>
    <w:rsid w:val="00917A13"/>
    <w:rsid w:val="00921225"/>
    <w:rsid w:val="0092122A"/>
    <w:rsid w:val="00921CB3"/>
    <w:rsid w:val="00922564"/>
    <w:rsid w:val="00922C78"/>
    <w:rsid w:val="00922CC8"/>
    <w:rsid w:val="00922D67"/>
    <w:rsid w:val="009230F0"/>
    <w:rsid w:val="009240AC"/>
    <w:rsid w:val="009244B5"/>
    <w:rsid w:val="009244D7"/>
    <w:rsid w:val="00925066"/>
    <w:rsid w:val="00925196"/>
    <w:rsid w:val="00925680"/>
    <w:rsid w:val="009263D0"/>
    <w:rsid w:val="00926B3B"/>
    <w:rsid w:val="00927305"/>
    <w:rsid w:val="009278FE"/>
    <w:rsid w:val="00927A59"/>
    <w:rsid w:val="00927E9D"/>
    <w:rsid w:val="00930535"/>
    <w:rsid w:val="00931244"/>
    <w:rsid w:val="00932298"/>
    <w:rsid w:val="009325EF"/>
    <w:rsid w:val="00934147"/>
    <w:rsid w:val="00934BA3"/>
    <w:rsid w:val="00934DC4"/>
    <w:rsid w:val="00936DF8"/>
    <w:rsid w:val="00937868"/>
    <w:rsid w:val="00941A43"/>
    <w:rsid w:val="00941AC3"/>
    <w:rsid w:val="00942E05"/>
    <w:rsid w:val="00944531"/>
    <w:rsid w:val="00944F2D"/>
    <w:rsid w:val="00945968"/>
    <w:rsid w:val="00945A1C"/>
    <w:rsid w:val="00945ACE"/>
    <w:rsid w:val="00946725"/>
    <w:rsid w:val="00946D8F"/>
    <w:rsid w:val="00950A7B"/>
    <w:rsid w:val="00950AD7"/>
    <w:rsid w:val="00950F86"/>
    <w:rsid w:val="00951430"/>
    <w:rsid w:val="009518B9"/>
    <w:rsid w:val="00952AC9"/>
    <w:rsid w:val="0095331D"/>
    <w:rsid w:val="009542DE"/>
    <w:rsid w:val="0095486A"/>
    <w:rsid w:val="00955857"/>
    <w:rsid w:val="0095679B"/>
    <w:rsid w:val="00956D36"/>
    <w:rsid w:val="00957DD6"/>
    <w:rsid w:val="00960AE5"/>
    <w:rsid w:val="009621D4"/>
    <w:rsid w:val="009632CC"/>
    <w:rsid w:val="00964150"/>
    <w:rsid w:val="00964634"/>
    <w:rsid w:val="00964CF4"/>
    <w:rsid w:val="009655FC"/>
    <w:rsid w:val="00965A63"/>
    <w:rsid w:val="009661C7"/>
    <w:rsid w:val="00966885"/>
    <w:rsid w:val="00966C56"/>
    <w:rsid w:val="009675AF"/>
    <w:rsid w:val="00967C36"/>
    <w:rsid w:val="00967EF8"/>
    <w:rsid w:val="00970A05"/>
    <w:rsid w:val="0097115D"/>
    <w:rsid w:val="00971ECF"/>
    <w:rsid w:val="0097233E"/>
    <w:rsid w:val="00972781"/>
    <w:rsid w:val="00972E26"/>
    <w:rsid w:val="00973319"/>
    <w:rsid w:val="00973920"/>
    <w:rsid w:val="00973BC0"/>
    <w:rsid w:val="00973D50"/>
    <w:rsid w:val="00974199"/>
    <w:rsid w:val="00974954"/>
    <w:rsid w:val="009766A0"/>
    <w:rsid w:val="009802BF"/>
    <w:rsid w:val="009803AD"/>
    <w:rsid w:val="00981734"/>
    <w:rsid w:val="00981DF0"/>
    <w:rsid w:val="0098208C"/>
    <w:rsid w:val="00982C59"/>
    <w:rsid w:val="00983518"/>
    <w:rsid w:val="00984F16"/>
    <w:rsid w:val="0098523F"/>
    <w:rsid w:val="00985F95"/>
    <w:rsid w:val="0098698D"/>
    <w:rsid w:val="00986D1E"/>
    <w:rsid w:val="009912F9"/>
    <w:rsid w:val="00991B91"/>
    <w:rsid w:val="009928A8"/>
    <w:rsid w:val="0099299F"/>
    <w:rsid w:val="00992C4E"/>
    <w:rsid w:val="00993930"/>
    <w:rsid w:val="00993DA4"/>
    <w:rsid w:val="00995796"/>
    <w:rsid w:val="00995D1E"/>
    <w:rsid w:val="0099681E"/>
    <w:rsid w:val="009968B3"/>
    <w:rsid w:val="00996FDB"/>
    <w:rsid w:val="009A02A2"/>
    <w:rsid w:val="009A0300"/>
    <w:rsid w:val="009A1C59"/>
    <w:rsid w:val="009A1F00"/>
    <w:rsid w:val="009A241C"/>
    <w:rsid w:val="009A269E"/>
    <w:rsid w:val="009A341A"/>
    <w:rsid w:val="009A51F2"/>
    <w:rsid w:val="009A5530"/>
    <w:rsid w:val="009A5BB4"/>
    <w:rsid w:val="009A6E8B"/>
    <w:rsid w:val="009A74C3"/>
    <w:rsid w:val="009A768A"/>
    <w:rsid w:val="009B03DB"/>
    <w:rsid w:val="009B0A41"/>
    <w:rsid w:val="009B0EAC"/>
    <w:rsid w:val="009B0F32"/>
    <w:rsid w:val="009B2423"/>
    <w:rsid w:val="009B3C96"/>
    <w:rsid w:val="009B40B2"/>
    <w:rsid w:val="009B5EA6"/>
    <w:rsid w:val="009B6322"/>
    <w:rsid w:val="009B727C"/>
    <w:rsid w:val="009B7642"/>
    <w:rsid w:val="009C07EA"/>
    <w:rsid w:val="009C17F5"/>
    <w:rsid w:val="009C1D27"/>
    <w:rsid w:val="009C20D2"/>
    <w:rsid w:val="009C2F15"/>
    <w:rsid w:val="009C396C"/>
    <w:rsid w:val="009C3C1B"/>
    <w:rsid w:val="009C3C44"/>
    <w:rsid w:val="009C4473"/>
    <w:rsid w:val="009C45DC"/>
    <w:rsid w:val="009C4893"/>
    <w:rsid w:val="009C4BBA"/>
    <w:rsid w:val="009C51E7"/>
    <w:rsid w:val="009C60F5"/>
    <w:rsid w:val="009D00A7"/>
    <w:rsid w:val="009D0992"/>
    <w:rsid w:val="009D0FCB"/>
    <w:rsid w:val="009D2235"/>
    <w:rsid w:val="009D2319"/>
    <w:rsid w:val="009D28F5"/>
    <w:rsid w:val="009D35AB"/>
    <w:rsid w:val="009D39B5"/>
    <w:rsid w:val="009D3AFD"/>
    <w:rsid w:val="009D3DFF"/>
    <w:rsid w:val="009D5868"/>
    <w:rsid w:val="009D5982"/>
    <w:rsid w:val="009D610E"/>
    <w:rsid w:val="009D63A6"/>
    <w:rsid w:val="009D68AD"/>
    <w:rsid w:val="009D6C20"/>
    <w:rsid w:val="009E0DA8"/>
    <w:rsid w:val="009E189F"/>
    <w:rsid w:val="009E1CAE"/>
    <w:rsid w:val="009E2381"/>
    <w:rsid w:val="009E2B8D"/>
    <w:rsid w:val="009E2E88"/>
    <w:rsid w:val="009E3A6F"/>
    <w:rsid w:val="009E3BD9"/>
    <w:rsid w:val="009E3E98"/>
    <w:rsid w:val="009E3EE0"/>
    <w:rsid w:val="009E41E9"/>
    <w:rsid w:val="009E4272"/>
    <w:rsid w:val="009E480C"/>
    <w:rsid w:val="009E4CE5"/>
    <w:rsid w:val="009E566D"/>
    <w:rsid w:val="009E58E1"/>
    <w:rsid w:val="009E5F27"/>
    <w:rsid w:val="009E6810"/>
    <w:rsid w:val="009E693E"/>
    <w:rsid w:val="009E782E"/>
    <w:rsid w:val="009E7B0D"/>
    <w:rsid w:val="009E7CDF"/>
    <w:rsid w:val="009F1049"/>
    <w:rsid w:val="009F2CBF"/>
    <w:rsid w:val="009F350C"/>
    <w:rsid w:val="009F3B1B"/>
    <w:rsid w:val="009F3DA0"/>
    <w:rsid w:val="009F408F"/>
    <w:rsid w:val="009F437C"/>
    <w:rsid w:val="009F4732"/>
    <w:rsid w:val="009F4B13"/>
    <w:rsid w:val="009F5086"/>
    <w:rsid w:val="009F5632"/>
    <w:rsid w:val="009F5E1F"/>
    <w:rsid w:val="009F6407"/>
    <w:rsid w:val="009F6CDD"/>
    <w:rsid w:val="009F6DE7"/>
    <w:rsid w:val="009F6FB1"/>
    <w:rsid w:val="00A015AB"/>
    <w:rsid w:val="00A01A53"/>
    <w:rsid w:val="00A02F00"/>
    <w:rsid w:val="00A034C5"/>
    <w:rsid w:val="00A0361A"/>
    <w:rsid w:val="00A04760"/>
    <w:rsid w:val="00A0595E"/>
    <w:rsid w:val="00A0596C"/>
    <w:rsid w:val="00A079BB"/>
    <w:rsid w:val="00A10DCB"/>
    <w:rsid w:val="00A10DF4"/>
    <w:rsid w:val="00A113BF"/>
    <w:rsid w:val="00A11E51"/>
    <w:rsid w:val="00A12909"/>
    <w:rsid w:val="00A13C1F"/>
    <w:rsid w:val="00A144B6"/>
    <w:rsid w:val="00A145A6"/>
    <w:rsid w:val="00A15746"/>
    <w:rsid w:val="00A15C61"/>
    <w:rsid w:val="00A16C24"/>
    <w:rsid w:val="00A16D7F"/>
    <w:rsid w:val="00A17449"/>
    <w:rsid w:val="00A17CE4"/>
    <w:rsid w:val="00A17F08"/>
    <w:rsid w:val="00A2047A"/>
    <w:rsid w:val="00A217FE"/>
    <w:rsid w:val="00A21F1C"/>
    <w:rsid w:val="00A22511"/>
    <w:rsid w:val="00A2266F"/>
    <w:rsid w:val="00A227A7"/>
    <w:rsid w:val="00A22AB8"/>
    <w:rsid w:val="00A2313C"/>
    <w:rsid w:val="00A236CF"/>
    <w:rsid w:val="00A2508B"/>
    <w:rsid w:val="00A25161"/>
    <w:rsid w:val="00A27647"/>
    <w:rsid w:val="00A27F54"/>
    <w:rsid w:val="00A307E4"/>
    <w:rsid w:val="00A31185"/>
    <w:rsid w:val="00A31225"/>
    <w:rsid w:val="00A313AA"/>
    <w:rsid w:val="00A314D7"/>
    <w:rsid w:val="00A316C3"/>
    <w:rsid w:val="00A31E65"/>
    <w:rsid w:val="00A32B6C"/>
    <w:rsid w:val="00A33B0C"/>
    <w:rsid w:val="00A33B36"/>
    <w:rsid w:val="00A34117"/>
    <w:rsid w:val="00A343D0"/>
    <w:rsid w:val="00A35F5C"/>
    <w:rsid w:val="00A361D2"/>
    <w:rsid w:val="00A3664C"/>
    <w:rsid w:val="00A36B59"/>
    <w:rsid w:val="00A36CA3"/>
    <w:rsid w:val="00A3729B"/>
    <w:rsid w:val="00A376F7"/>
    <w:rsid w:val="00A40CD6"/>
    <w:rsid w:val="00A40D9A"/>
    <w:rsid w:val="00A40FE1"/>
    <w:rsid w:val="00A414F2"/>
    <w:rsid w:val="00A41818"/>
    <w:rsid w:val="00A418AC"/>
    <w:rsid w:val="00A41D5A"/>
    <w:rsid w:val="00A42672"/>
    <w:rsid w:val="00A4268F"/>
    <w:rsid w:val="00A426C4"/>
    <w:rsid w:val="00A42886"/>
    <w:rsid w:val="00A433FA"/>
    <w:rsid w:val="00A43FF4"/>
    <w:rsid w:val="00A445E1"/>
    <w:rsid w:val="00A449B4"/>
    <w:rsid w:val="00A457A5"/>
    <w:rsid w:val="00A46399"/>
    <w:rsid w:val="00A465FC"/>
    <w:rsid w:val="00A4665C"/>
    <w:rsid w:val="00A47716"/>
    <w:rsid w:val="00A47D2C"/>
    <w:rsid w:val="00A47ED3"/>
    <w:rsid w:val="00A5049C"/>
    <w:rsid w:val="00A50A04"/>
    <w:rsid w:val="00A518AC"/>
    <w:rsid w:val="00A527FE"/>
    <w:rsid w:val="00A52F5C"/>
    <w:rsid w:val="00A531B2"/>
    <w:rsid w:val="00A53337"/>
    <w:rsid w:val="00A53459"/>
    <w:rsid w:val="00A5374F"/>
    <w:rsid w:val="00A53BC1"/>
    <w:rsid w:val="00A53E5D"/>
    <w:rsid w:val="00A53FAB"/>
    <w:rsid w:val="00A54110"/>
    <w:rsid w:val="00A5491C"/>
    <w:rsid w:val="00A54D2A"/>
    <w:rsid w:val="00A57233"/>
    <w:rsid w:val="00A5782F"/>
    <w:rsid w:val="00A579F8"/>
    <w:rsid w:val="00A57E07"/>
    <w:rsid w:val="00A57F55"/>
    <w:rsid w:val="00A60469"/>
    <w:rsid w:val="00A6091F"/>
    <w:rsid w:val="00A60F5A"/>
    <w:rsid w:val="00A61391"/>
    <w:rsid w:val="00A6167D"/>
    <w:rsid w:val="00A625F6"/>
    <w:rsid w:val="00A634B7"/>
    <w:rsid w:val="00A634FD"/>
    <w:rsid w:val="00A63924"/>
    <w:rsid w:val="00A63E0C"/>
    <w:rsid w:val="00A64090"/>
    <w:rsid w:val="00A64875"/>
    <w:rsid w:val="00A6741E"/>
    <w:rsid w:val="00A67A40"/>
    <w:rsid w:val="00A70653"/>
    <w:rsid w:val="00A70801"/>
    <w:rsid w:val="00A71D11"/>
    <w:rsid w:val="00A7207C"/>
    <w:rsid w:val="00A72414"/>
    <w:rsid w:val="00A72461"/>
    <w:rsid w:val="00A73038"/>
    <w:rsid w:val="00A7352F"/>
    <w:rsid w:val="00A736CE"/>
    <w:rsid w:val="00A73A87"/>
    <w:rsid w:val="00A7570C"/>
    <w:rsid w:val="00A75A38"/>
    <w:rsid w:val="00A75C37"/>
    <w:rsid w:val="00A75E97"/>
    <w:rsid w:val="00A7631D"/>
    <w:rsid w:val="00A76806"/>
    <w:rsid w:val="00A7694E"/>
    <w:rsid w:val="00A76B22"/>
    <w:rsid w:val="00A76F8A"/>
    <w:rsid w:val="00A77059"/>
    <w:rsid w:val="00A80659"/>
    <w:rsid w:val="00A80CE0"/>
    <w:rsid w:val="00A80E80"/>
    <w:rsid w:val="00A80F82"/>
    <w:rsid w:val="00A8149B"/>
    <w:rsid w:val="00A82A4F"/>
    <w:rsid w:val="00A82CDD"/>
    <w:rsid w:val="00A83831"/>
    <w:rsid w:val="00A839B0"/>
    <w:rsid w:val="00A83BAD"/>
    <w:rsid w:val="00A8656A"/>
    <w:rsid w:val="00A87351"/>
    <w:rsid w:val="00A87790"/>
    <w:rsid w:val="00A9038B"/>
    <w:rsid w:val="00A904E5"/>
    <w:rsid w:val="00A91761"/>
    <w:rsid w:val="00A919DE"/>
    <w:rsid w:val="00A923DD"/>
    <w:rsid w:val="00A9267C"/>
    <w:rsid w:val="00A92C4F"/>
    <w:rsid w:val="00A94331"/>
    <w:rsid w:val="00A94B6F"/>
    <w:rsid w:val="00A94CC1"/>
    <w:rsid w:val="00A955F5"/>
    <w:rsid w:val="00A95E5B"/>
    <w:rsid w:val="00A96112"/>
    <w:rsid w:val="00A97451"/>
    <w:rsid w:val="00A97918"/>
    <w:rsid w:val="00AA1B7D"/>
    <w:rsid w:val="00AA1FAF"/>
    <w:rsid w:val="00AA262D"/>
    <w:rsid w:val="00AA2B70"/>
    <w:rsid w:val="00AA2E17"/>
    <w:rsid w:val="00AA3292"/>
    <w:rsid w:val="00AA371F"/>
    <w:rsid w:val="00AA379E"/>
    <w:rsid w:val="00AA5945"/>
    <w:rsid w:val="00AA66F0"/>
    <w:rsid w:val="00AA69F8"/>
    <w:rsid w:val="00AA79C0"/>
    <w:rsid w:val="00AA7AB6"/>
    <w:rsid w:val="00AB0348"/>
    <w:rsid w:val="00AB0645"/>
    <w:rsid w:val="00AB1670"/>
    <w:rsid w:val="00AB1B13"/>
    <w:rsid w:val="00AB1D16"/>
    <w:rsid w:val="00AB1D71"/>
    <w:rsid w:val="00AB28F6"/>
    <w:rsid w:val="00AB2CDE"/>
    <w:rsid w:val="00AB35CE"/>
    <w:rsid w:val="00AB3B51"/>
    <w:rsid w:val="00AB3DFA"/>
    <w:rsid w:val="00AB53D3"/>
    <w:rsid w:val="00AB5507"/>
    <w:rsid w:val="00AB5942"/>
    <w:rsid w:val="00AB5C44"/>
    <w:rsid w:val="00AB5F87"/>
    <w:rsid w:val="00AB651D"/>
    <w:rsid w:val="00AB6534"/>
    <w:rsid w:val="00AB66DA"/>
    <w:rsid w:val="00AB69E6"/>
    <w:rsid w:val="00AB6A2C"/>
    <w:rsid w:val="00AB6D58"/>
    <w:rsid w:val="00AB751E"/>
    <w:rsid w:val="00AB7E5E"/>
    <w:rsid w:val="00AC015C"/>
    <w:rsid w:val="00AC0D08"/>
    <w:rsid w:val="00AC0E5B"/>
    <w:rsid w:val="00AC130D"/>
    <w:rsid w:val="00AC1328"/>
    <w:rsid w:val="00AC187F"/>
    <w:rsid w:val="00AC266D"/>
    <w:rsid w:val="00AC2734"/>
    <w:rsid w:val="00AC3204"/>
    <w:rsid w:val="00AC32EC"/>
    <w:rsid w:val="00AC331F"/>
    <w:rsid w:val="00AC3F64"/>
    <w:rsid w:val="00AC4E8F"/>
    <w:rsid w:val="00AC6360"/>
    <w:rsid w:val="00AC649A"/>
    <w:rsid w:val="00AC7A6E"/>
    <w:rsid w:val="00AD0343"/>
    <w:rsid w:val="00AD0571"/>
    <w:rsid w:val="00AD0A6F"/>
    <w:rsid w:val="00AD210D"/>
    <w:rsid w:val="00AD261E"/>
    <w:rsid w:val="00AD29A7"/>
    <w:rsid w:val="00AD2C96"/>
    <w:rsid w:val="00AD2C9E"/>
    <w:rsid w:val="00AD2CA6"/>
    <w:rsid w:val="00AD2D65"/>
    <w:rsid w:val="00AD3538"/>
    <w:rsid w:val="00AD3C94"/>
    <w:rsid w:val="00AD3DD0"/>
    <w:rsid w:val="00AD401B"/>
    <w:rsid w:val="00AD443E"/>
    <w:rsid w:val="00AD46A7"/>
    <w:rsid w:val="00AD480E"/>
    <w:rsid w:val="00AD4B17"/>
    <w:rsid w:val="00AD5950"/>
    <w:rsid w:val="00AD61F3"/>
    <w:rsid w:val="00AD69FE"/>
    <w:rsid w:val="00AD6BF4"/>
    <w:rsid w:val="00AD6F3A"/>
    <w:rsid w:val="00AD700E"/>
    <w:rsid w:val="00AD74D4"/>
    <w:rsid w:val="00AD7BAF"/>
    <w:rsid w:val="00AD7C1B"/>
    <w:rsid w:val="00AE1121"/>
    <w:rsid w:val="00AE1E0E"/>
    <w:rsid w:val="00AE2299"/>
    <w:rsid w:val="00AE22FE"/>
    <w:rsid w:val="00AE247D"/>
    <w:rsid w:val="00AE3AD3"/>
    <w:rsid w:val="00AE3DBD"/>
    <w:rsid w:val="00AE4836"/>
    <w:rsid w:val="00AE48B2"/>
    <w:rsid w:val="00AE53D4"/>
    <w:rsid w:val="00AE5AD6"/>
    <w:rsid w:val="00AE7765"/>
    <w:rsid w:val="00AF0187"/>
    <w:rsid w:val="00AF1001"/>
    <w:rsid w:val="00AF160D"/>
    <w:rsid w:val="00AF170E"/>
    <w:rsid w:val="00AF1B4F"/>
    <w:rsid w:val="00AF1FD0"/>
    <w:rsid w:val="00AF218D"/>
    <w:rsid w:val="00AF27DB"/>
    <w:rsid w:val="00AF2EFB"/>
    <w:rsid w:val="00AF3088"/>
    <w:rsid w:val="00AF34BC"/>
    <w:rsid w:val="00AF3788"/>
    <w:rsid w:val="00AF3818"/>
    <w:rsid w:val="00AF4078"/>
    <w:rsid w:val="00AF4237"/>
    <w:rsid w:val="00AF4E0C"/>
    <w:rsid w:val="00AF4ED9"/>
    <w:rsid w:val="00AF550F"/>
    <w:rsid w:val="00AF709F"/>
    <w:rsid w:val="00AF72A7"/>
    <w:rsid w:val="00AF7A30"/>
    <w:rsid w:val="00AF7FCD"/>
    <w:rsid w:val="00B01E23"/>
    <w:rsid w:val="00B020E7"/>
    <w:rsid w:val="00B0291D"/>
    <w:rsid w:val="00B038E5"/>
    <w:rsid w:val="00B04433"/>
    <w:rsid w:val="00B0471C"/>
    <w:rsid w:val="00B048AA"/>
    <w:rsid w:val="00B04CB4"/>
    <w:rsid w:val="00B050DF"/>
    <w:rsid w:val="00B05839"/>
    <w:rsid w:val="00B059DE"/>
    <w:rsid w:val="00B05FFF"/>
    <w:rsid w:val="00B06458"/>
    <w:rsid w:val="00B06B74"/>
    <w:rsid w:val="00B06D97"/>
    <w:rsid w:val="00B07057"/>
    <w:rsid w:val="00B073DB"/>
    <w:rsid w:val="00B07605"/>
    <w:rsid w:val="00B11E82"/>
    <w:rsid w:val="00B12267"/>
    <w:rsid w:val="00B12334"/>
    <w:rsid w:val="00B12BCD"/>
    <w:rsid w:val="00B14388"/>
    <w:rsid w:val="00B153DC"/>
    <w:rsid w:val="00B15400"/>
    <w:rsid w:val="00B17997"/>
    <w:rsid w:val="00B17A85"/>
    <w:rsid w:val="00B17EDF"/>
    <w:rsid w:val="00B20B1C"/>
    <w:rsid w:val="00B20DEF"/>
    <w:rsid w:val="00B20DFD"/>
    <w:rsid w:val="00B2209D"/>
    <w:rsid w:val="00B22FE9"/>
    <w:rsid w:val="00B23D58"/>
    <w:rsid w:val="00B2416B"/>
    <w:rsid w:val="00B2543A"/>
    <w:rsid w:val="00B25A8D"/>
    <w:rsid w:val="00B268B2"/>
    <w:rsid w:val="00B26EBA"/>
    <w:rsid w:val="00B26F2B"/>
    <w:rsid w:val="00B26FB2"/>
    <w:rsid w:val="00B27139"/>
    <w:rsid w:val="00B278FE"/>
    <w:rsid w:val="00B27FD4"/>
    <w:rsid w:val="00B305C3"/>
    <w:rsid w:val="00B31052"/>
    <w:rsid w:val="00B31885"/>
    <w:rsid w:val="00B31C33"/>
    <w:rsid w:val="00B32056"/>
    <w:rsid w:val="00B32234"/>
    <w:rsid w:val="00B32325"/>
    <w:rsid w:val="00B32871"/>
    <w:rsid w:val="00B33158"/>
    <w:rsid w:val="00B333D6"/>
    <w:rsid w:val="00B3399C"/>
    <w:rsid w:val="00B3414C"/>
    <w:rsid w:val="00B35445"/>
    <w:rsid w:val="00B368A2"/>
    <w:rsid w:val="00B36B02"/>
    <w:rsid w:val="00B36D6C"/>
    <w:rsid w:val="00B37114"/>
    <w:rsid w:val="00B37585"/>
    <w:rsid w:val="00B40DD9"/>
    <w:rsid w:val="00B423FE"/>
    <w:rsid w:val="00B42CC1"/>
    <w:rsid w:val="00B42D5B"/>
    <w:rsid w:val="00B453AB"/>
    <w:rsid w:val="00B45509"/>
    <w:rsid w:val="00B4598B"/>
    <w:rsid w:val="00B45A89"/>
    <w:rsid w:val="00B45AB7"/>
    <w:rsid w:val="00B45B75"/>
    <w:rsid w:val="00B463DF"/>
    <w:rsid w:val="00B47CA1"/>
    <w:rsid w:val="00B47EE6"/>
    <w:rsid w:val="00B5000B"/>
    <w:rsid w:val="00B503AE"/>
    <w:rsid w:val="00B5068C"/>
    <w:rsid w:val="00B50831"/>
    <w:rsid w:val="00B50F26"/>
    <w:rsid w:val="00B5105F"/>
    <w:rsid w:val="00B517B0"/>
    <w:rsid w:val="00B52750"/>
    <w:rsid w:val="00B52A72"/>
    <w:rsid w:val="00B52E72"/>
    <w:rsid w:val="00B534E8"/>
    <w:rsid w:val="00B53749"/>
    <w:rsid w:val="00B54C7F"/>
    <w:rsid w:val="00B54D0D"/>
    <w:rsid w:val="00B5534E"/>
    <w:rsid w:val="00B5553F"/>
    <w:rsid w:val="00B55FB7"/>
    <w:rsid w:val="00B57754"/>
    <w:rsid w:val="00B60013"/>
    <w:rsid w:val="00B6051F"/>
    <w:rsid w:val="00B60E6A"/>
    <w:rsid w:val="00B63096"/>
    <w:rsid w:val="00B64230"/>
    <w:rsid w:val="00B653C9"/>
    <w:rsid w:val="00B656BF"/>
    <w:rsid w:val="00B66B0B"/>
    <w:rsid w:val="00B66CCF"/>
    <w:rsid w:val="00B67954"/>
    <w:rsid w:val="00B67D2C"/>
    <w:rsid w:val="00B70A57"/>
    <w:rsid w:val="00B71A80"/>
    <w:rsid w:val="00B732FB"/>
    <w:rsid w:val="00B735E2"/>
    <w:rsid w:val="00B739B7"/>
    <w:rsid w:val="00B73D0F"/>
    <w:rsid w:val="00B740D6"/>
    <w:rsid w:val="00B743E4"/>
    <w:rsid w:val="00B7672C"/>
    <w:rsid w:val="00B7715E"/>
    <w:rsid w:val="00B774C6"/>
    <w:rsid w:val="00B800DA"/>
    <w:rsid w:val="00B8040A"/>
    <w:rsid w:val="00B8096A"/>
    <w:rsid w:val="00B80C0B"/>
    <w:rsid w:val="00B80DBF"/>
    <w:rsid w:val="00B82180"/>
    <w:rsid w:val="00B82BCE"/>
    <w:rsid w:val="00B85846"/>
    <w:rsid w:val="00B8789C"/>
    <w:rsid w:val="00B87B17"/>
    <w:rsid w:val="00B87B44"/>
    <w:rsid w:val="00B87C7D"/>
    <w:rsid w:val="00B87EF3"/>
    <w:rsid w:val="00B87F49"/>
    <w:rsid w:val="00B902F0"/>
    <w:rsid w:val="00B90432"/>
    <w:rsid w:val="00B92218"/>
    <w:rsid w:val="00B927FA"/>
    <w:rsid w:val="00B92981"/>
    <w:rsid w:val="00B92CE7"/>
    <w:rsid w:val="00B92FE9"/>
    <w:rsid w:val="00B95267"/>
    <w:rsid w:val="00B9573B"/>
    <w:rsid w:val="00B961E1"/>
    <w:rsid w:val="00B96B98"/>
    <w:rsid w:val="00B96FC8"/>
    <w:rsid w:val="00B97120"/>
    <w:rsid w:val="00BA0A3F"/>
    <w:rsid w:val="00BA0AF7"/>
    <w:rsid w:val="00BA0DF1"/>
    <w:rsid w:val="00BA0F36"/>
    <w:rsid w:val="00BA25FE"/>
    <w:rsid w:val="00BA2D98"/>
    <w:rsid w:val="00BA2FB0"/>
    <w:rsid w:val="00BA3119"/>
    <w:rsid w:val="00BA3E6D"/>
    <w:rsid w:val="00BA47E0"/>
    <w:rsid w:val="00BA4974"/>
    <w:rsid w:val="00BA4C64"/>
    <w:rsid w:val="00BA4D68"/>
    <w:rsid w:val="00BA5E44"/>
    <w:rsid w:val="00BA5FB0"/>
    <w:rsid w:val="00BA6A0A"/>
    <w:rsid w:val="00BA6D28"/>
    <w:rsid w:val="00BA7C04"/>
    <w:rsid w:val="00BB17BD"/>
    <w:rsid w:val="00BB3192"/>
    <w:rsid w:val="00BB36FC"/>
    <w:rsid w:val="00BB446D"/>
    <w:rsid w:val="00BB49E0"/>
    <w:rsid w:val="00BB53CA"/>
    <w:rsid w:val="00BB54C1"/>
    <w:rsid w:val="00BB5EC3"/>
    <w:rsid w:val="00BB7B7E"/>
    <w:rsid w:val="00BC1BF4"/>
    <w:rsid w:val="00BC24DF"/>
    <w:rsid w:val="00BC288B"/>
    <w:rsid w:val="00BC2B0C"/>
    <w:rsid w:val="00BC302E"/>
    <w:rsid w:val="00BC314C"/>
    <w:rsid w:val="00BC3231"/>
    <w:rsid w:val="00BC34CC"/>
    <w:rsid w:val="00BC3727"/>
    <w:rsid w:val="00BC39A7"/>
    <w:rsid w:val="00BC42B5"/>
    <w:rsid w:val="00BC4FAA"/>
    <w:rsid w:val="00BC5165"/>
    <w:rsid w:val="00BC6B9C"/>
    <w:rsid w:val="00BD067F"/>
    <w:rsid w:val="00BD13EF"/>
    <w:rsid w:val="00BD186E"/>
    <w:rsid w:val="00BD1B66"/>
    <w:rsid w:val="00BD20E8"/>
    <w:rsid w:val="00BD27B3"/>
    <w:rsid w:val="00BD27D0"/>
    <w:rsid w:val="00BD3217"/>
    <w:rsid w:val="00BD3E3D"/>
    <w:rsid w:val="00BD522B"/>
    <w:rsid w:val="00BD5619"/>
    <w:rsid w:val="00BD6463"/>
    <w:rsid w:val="00BD6666"/>
    <w:rsid w:val="00BD7268"/>
    <w:rsid w:val="00BD727B"/>
    <w:rsid w:val="00BD7854"/>
    <w:rsid w:val="00BD7940"/>
    <w:rsid w:val="00BE0305"/>
    <w:rsid w:val="00BE03BB"/>
    <w:rsid w:val="00BE12EE"/>
    <w:rsid w:val="00BE214A"/>
    <w:rsid w:val="00BE2B6C"/>
    <w:rsid w:val="00BE2E50"/>
    <w:rsid w:val="00BE3456"/>
    <w:rsid w:val="00BE3A39"/>
    <w:rsid w:val="00BE3A9B"/>
    <w:rsid w:val="00BE4383"/>
    <w:rsid w:val="00BE5432"/>
    <w:rsid w:val="00BE5538"/>
    <w:rsid w:val="00BE59B3"/>
    <w:rsid w:val="00BE5DDA"/>
    <w:rsid w:val="00BE7D6E"/>
    <w:rsid w:val="00BF0C08"/>
    <w:rsid w:val="00BF2642"/>
    <w:rsid w:val="00BF2B66"/>
    <w:rsid w:val="00BF2C5C"/>
    <w:rsid w:val="00BF3249"/>
    <w:rsid w:val="00BF338C"/>
    <w:rsid w:val="00BF396E"/>
    <w:rsid w:val="00BF4232"/>
    <w:rsid w:val="00BF50FF"/>
    <w:rsid w:val="00BF5CDC"/>
    <w:rsid w:val="00BF7495"/>
    <w:rsid w:val="00BF75EC"/>
    <w:rsid w:val="00BF7CC3"/>
    <w:rsid w:val="00C01824"/>
    <w:rsid w:val="00C01A1A"/>
    <w:rsid w:val="00C01CDB"/>
    <w:rsid w:val="00C02F5B"/>
    <w:rsid w:val="00C031DC"/>
    <w:rsid w:val="00C03381"/>
    <w:rsid w:val="00C033DE"/>
    <w:rsid w:val="00C03B0C"/>
    <w:rsid w:val="00C03B3A"/>
    <w:rsid w:val="00C03D12"/>
    <w:rsid w:val="00C04C53"/>
    <w:rsid w:val="00C05CE7"/>
    <w:rsid w:val="00C05F70"/>
    <w:rsid w:val="00C0640B"/>
    <w:rsid w:val="00C068F4"/>
    <w:rsid w:val="00C069FA"/>
    <w:rsid w:val="00C06CDA"/>
    <w:rsid w:val="00C07B9E"/>
    <w:rsid w:val="00C10753"/>
    <w:rsid w:val="00C10F10"/>
    <w:rsid w:val="00C1109B"/>
    <w:rsid w:val="00C111EE"/>
    <w:rsid w:val="00C1141D"/>
    <w:rsid w:val="00C11A50"/>
    <w:rsid w:val="00C11CFE"/>
    <w:rsid w:val="00C1281C"/>
    <w:rsid w:val="00C128FD"/>
    <w:rsid w:val="00C12C42"/>
    <w:rsid w:val="00C137B6"/>
    <w:rsid w:val="00C1504A"/>
    <w:rsid w:val="00C155C1"/>
    <w:rsid w:val="00C16355"/>
    <w:rsid w:val="00C17900"/>
    <w:rsid w:val="00C17F71"/>
    <w:rsid w:val="00C17FF3"/>
    <w:rsid w:val="00C2049C"/>
    <w:rsid w:val="00C20A83"/>
    <w:rsid w:val="00C2101E"/>
    <w:rsid w:val="00C2193B"/>
    <w:rsid w:val="00C22665"/>
    <w:rsid w:val="00C2290A"/>
    <w:rsid w:val="00C231C1"/>
    <w:rsid w:val="00C245FF"/>
    <w:rsid w:val="00C24B2B"/>
    <w:rsid w:val="00C25119"/>
    <w:rsid w:val="00C25267"/>
    <w:rsid w:val="00C25F9B"/>
    <w:rsid w:val="00C2699A"/>
    <w:rsid w:val="00C27202"/>
    <w:rsid w:val="00C27649"/>
    <w:rsid w:val="00C27DC6"/>
    <w:rsid w:val="00C300DA"/>
    <w:rsid w:val="00C30295"/>
    <w:rsid w:val="00C3050D"/>
    <w:rsid w:val="00C308ED"/>
    <w:rsid w:val="00C30A4C"/>
    <w:rsid w:val="00C30A88"/>
    <w:rsid w:val="00C30BE4"/>
    <w:rsid w:val="00C31D50"/>
    <w:rsid w:val="00C3232B"/>
    <w:rsid w:val="00C33073"/>
    <w:rsid w:val="00C34176"/>
    <w:rsid w:val="00C345A6"/>
    <w:rsid w:val="00C34C76"/>
    <w:rsid w:val="00C34E3D"/>
    <w:rsid w:val="00C34F2F"/>
    <w:rsid w:val="00C35B1C"/>
    <w:rsid w:val="00C35DD8"/>
    <w:rsid w:val="00C35E4E"/>
    <w:rsid w:val="00C36CDA"/>
    <w:rsid w:val="00C36D8B"/>
    <w:rsid w:val="00C40167"/>
    <w:rsid w:val="00C401A2"/>
    <w:rsid w:val="00C40926"/>
    <w:rsid w:val="00C417D5"/>
    <w:rsid w:val="00C41DEE"/>
    <w:rsid w:val="00C42824"/>
    <w:rsid w:val="00C42FE1"/>
    <w:rsid w:val="00C42FE3"/>
    <w:rsid w:val="00C4361D"/>
    <w:rsid w:val="00C43902"/>
    <w:rsid w:val="00C43EFB"/>
    <w:rsid w:val="00C449D7"/>
    <w:rsid w:val="00C44B23"/>
    <w:rsid w:val="00C44B61"/>
    <w:rsid w:val="00C4556E"/>
    <w:rsid w:val="00C45635"/>
    <w:rsid w:val="00C46503"/>
    <w:rsid w:val="00C46E25"/>
    <w:rsid w:val="00C47206"/>
    <w:rsid w:val="00C47525"/>
    <w:rsid w:val="00C47AF3"/>
    <w:rsid w:val="00C47C26"/>
    <w:rsid w:val="00C501E8"/>
    <w:rsid w:val="00C50B1B"/>
    <w:rsid w:val="00C50C21"/>
    <w:rsid w:val="00C51239"/>
    <w:rsid w:val="00C512DC"/>
    <w:rsid w:val="00C52D71"/>
    <w:rsid w:val="00C53214"/>
    <w:rsid w:val="00C53E93"/>
    <w:rsid w:val="00C54653"/>
    <w:rsid w:val="00C5467C"/>
    <w:rsid w:val="00C54D9B"/>
    <w:rsid w:val="00C55091"/>
    <w:rsid w:val="00C564FF"/>
    <w:rsid w:val="00C57176"/>
    <w:rsid w:val="00C572CE"/>
    <w:rsid w:val="00C5737F"/>
    <w:rsid w:val="00C5784A"/>
    <w:rsid w:val="00C57859"/>
    <w:rsid w:val="00C60C9A"/>
    <w:rsid w:val="00C61252"/>
    <w:rsid w:val="00C621B1"/>
    <w:rsid w:val="00C62E78"/>
    <w:rsid w:val="00C648D7"/>
    <w:rsid w:val="00C65FB6"/>
    <w:rsid w:val="00C66301"/>
    <w:rsid w:val="00C66A9D"/>
    <w:rsid w:val="00C67B37"/>
    <w:rsid w:val="00C70013"/>
    <w:rsid w:val="00C7031A"/>
    <w:rsid w:val="00C70806"/>
    <w:rsid w:val="00C7097F"/>
    <w:rsid w:val="00C715C4"/>
    <w:rsid w:val="00C73546"/>
    <w:rsid w:val="00C73930"/>
    <w:rsid w:val="00C74853"/>
    <w:rsid w:val="00C74AA2"/>
    <w:rsid w:val="00C74AAF"/>
    <w:rsid w:val="00C74E0C"/>
    <w:rsid w:val="00C75051"/>
    <w:rsid w:val="00C75940"/>
    <w:rsid w:val="00C75E6F"/>
    <w:rsid w:val="00C76138"/>
    <w:rsid w:val="00C76AFF"/>
    <w:rsid w:val="00C777B3"/>
    <w:rsid w:val="00C7782E"/>
    <w:rsid w:val="00C801D2"/>
    <w:rsid w:val="00C8092C"/>
    <w:rsid w:val="00C80C5D"/>
    <w:rsid w:val="00C814E9"/>
    <w:rsid w:val="00C8160A"/>
    <w:rsid w:val="00C8166F"/>
    <w:rsid w:val="00C8196B"/>
    <w:rsid w:val="00C81B8A"/>
    <w:rsid w:val="00C81FA5"/>
    <w:rsid w:val="00C81FB9"/>
    <w:rsid w:val="00C83ACE"/>
    <w:rsid w:val="00C84321"/>
    <w:rsid w:val="00C84E06"/>
    <w:rsid w:val="00C84F58"/>
    <w:rsid w:val="00C855A8"/>
    <w:rsid w:val="00C86107"/>
    <w:rsid w:val="00C86167"/>
    <w:rsid w:val="00C8667B"/>
    <w:rsid w:val="00C867FE"/>
    <w:rsid w:val="00C86F83"/>
    <w:rsid w:val="00C871B1"/>
    <w:rsid w:val="00C87654"/>
    <w:rsid w:val="00C90215"/>
    <w:rsid w:val="00C90376"/>
    <w:rsid w:val="00C918C4"/>
    <w:rsid w:val="00C91F4E"/>
    <w:rsid w:val="00C92CBC"/>
    <w:rsid w:val="00C92CCC"/>
    <w:rsid w:val="00C93295"/>
    <w:rsid w:val="00C933E2"/>
    <w:rsid w:val="00C93A82"/>
    <w:rsid w:val="00C94027"/>
    <w:rsid w:val="00C949D4"/>
    <w:rsid w:val="00C95BDD"/>
    <w:rsid w:val="00C95C31"/>
    <w:rsid w:val="00C96379"/>
    <w:rsid w:val="00C964AE"/>
    <w:rsid w:val="00C96967"/>
    <w:rsid w:val="00C97229"/>
    <w:rsid w:val="00C974D2"/>
    <w:rsid w:val="00C975F2"/>
    <w:rsid w:val="00C97B62"/>
    <w:rsid w:val="00CA0EB6"/>
    <w:rsid w:val="00CA1509"/>
    <w:rsid w:val="00CA1667"/>
    <w:rsid w:val="00CA19B9"/>
    <w:rsid w:val="00CA3027"/>
    <w:rsid w:val="00CA3B6F"/>
    <w:rsid w:val="00CA4681"/>
    <w:rsid w:val="00CA522A"/>
    <w:rsid w:val="00CA535A"/>
    <w:rsid w:val="00CA56F2"/>
    <w:rsid w:val="00CA5A94"/>
    <w:rsid w:val="00CA7004"/>
    <w:rsid w:val="00CA7967"/>
    <w:rsid w:val="00CA7B31"/>
    <w:rsid w:val="00CB1E22"/>
    <w:rsid w:val="00CB243A"/>
    <w:rsid w:val="00CB27FF"/>
    <w:rsid w:val="00CB290A"/>
    <w:rsid w:val="00CB2E4D"/>
    <w:rsid w:val="00CB3051"/>
    <w:rsid w:val="00CB3174"/>
    <w:rsid w:val="00CB3BF1"/>
    <w:rsid w:val="00CB4AB7"/>
    <w:rsid w:val="00CB4EBD"/>
    <w:rsid w:val="00CB5221"/>
    <w:rsid w:val="00CB5459"/>
    <w:rsid w:val="00CB6254"/>
    <w:rsid w:val="00CB6306"/>
    <w:rsid w:val="00CB6B97"/>
    <w:rsid w:val="00CB7A20"/>
    <w:rsid w:val="00CC03DF"/>
    <w:rsid w:val="00CC199E"/>
    <w:rsid w:val="00CC1EF8"/>
    <w:rsid w:val="00CC229F"/>
    <w:rsid w:val="00CC37A1"/>
    <w:rsid w:val="00CC424D"/>
    <w:rsid w:val="00CC5A6D"/>
    <w:rsid w:val="00CC5F6E"/>
    <w:rsid w:val="00CC68DA"/>
    <w:rsid w:val="00CC7890"/>
    <w:rsid w:val="00CC79D4"/>
    <w:rsid w:val="00CC7E5B"/>
    <w:rsid w:val="00CD01C0"/>
    <w:rsid w:val="00CD0550"/>
    <w:rsid w:val="00CD0567"/>
    <w:rsid w:val="00CD079E"/>
    <w:rsid w:val="00CD0B01"/>
    <w:rsid w:val="00CD0B63"/>
    <w:rsid w:val="00CD1014"/>
    <w:rsid w:val="00CD149C"/>
    <w:rsid w:val="00CD14BE"/>
    <w:rsid w:val="00CD16C7"/>
    <w:rsid w:val="00CD1CBB"/>
    <w:rsid w:val="00CD1F3D"/>
    <w:rsid w:val="00CD2057"/>
    <w:rsid w:val="00CD21EA"/>
    <w:rsid w:val="00CD295F"/>
    <w:rsid w:val="00CD2F0B"/>
    <w:rsid w:val="00CD3477"/>
    <w:rsid w:val="00CD3ECF"/>
    <w:rsid w:val="00CD4256"/>
    <w:rsid w:val="00CD42EC"/>
    <w:rsid w:val="00CD49BB"/>
    <w:rsid w:val="00CD4CCF"/>
    <w:rsid w:val="00CD4D0C"/>
    <w:rsid w:val="00CD5824"/>
    <w:rsid w:val="00CD5C5F"/>
    <w:rsid w:val="00CD5CE6"/>
    <w:rsid w:val="00CD60DE"/>
    <w:rsid w:val="00CD6137"/>
    <w:rsid w:val="00CD6AB3"/>
    <w:rsid w:val="00CE01D0"/>
    <w:rsid w:val="00CE0988"/>
    <w:rsid w:val="00CE0EEA"/>
    <w:rsid w:val="00CE1E9F"/>
    <w:rsid w:val="00CE2166"/>
    <w:rsid w:val="00CE22F8"/>
    <w:rsid w:val="00CE2C5D"/>
    <w:rsid w:val="00CE3D04"/>
    <w:rsid w:val="00CE43A5"/>
    <w:rsid w:val="00CE48D3"/>
    <w:rsid w:val="00CE54F1"/>
    <w:rsid w:val="00CE59ED"/>
    <w:rsid w:val="00CE5A5A"/>
    <w:rsid w:val="00CE5A78"/>
    <w:rsid w:val="00CE5B75"/>
    <w:rsid w:val="00CE65AC"/>
    <w:rsid w:val="00CE6A57"/>
    <w:rsid w:val="00CE6F44"/>
    <w:rsid w:val="00CF00AC"/>
    <w:rsid w:val="00CF03B3"/>
    <w:rsid w:val="00CF0EB5"/>
    <w:rsid w:val="00CF0EBD"/>
    <w:rsid w:val="00CF1581"/>
    <w:rsid w:val="00CF2D80"/>
    <w:rsid w:val="00CF32A6"/>
    <w:rsid w:val="00CF3969"/>
    <w:rsid w:val="00CF3D0B"/>
    <w:rsid w:val="00CF43A5"/>
    <w:rsid w:val="00CF49C2"/>
    <w:rsid w:val="00CF4E5A"/>
    <w:rsid w:val="00CF4F6B"/>
    <w:rsid w:val="00CF6636"/>
    <w:rsid w:val="00CF709A"/>
    <w:rsid w:val="00CF7C55"/>
    <w:rsid w:val="00D00690"/>
    <w:rsid w:val="00D00AA6"/>
    <w:rsid w:val="00D00C41"/>
    <w:rsid w:val="00D00C47"/>
    <w:rsid w:val="00D016CD"/>
    <w:rsid w:val="00D02021"/>
    <w:rsid w:val="00D024DE"/>
    <w:rsid w:val="00D024E8"/>
    <w:rsid w:val="00D0275E"/>
    <w:rsid w:val="00D027AE"/>
    <w:rsid w:val="00D02F02"/>
    <w:rsid w:val="00D0396C"/>
    <w:rsid w:val="00D046CE"/>
    <w:rsid w:val="00D052DC"/>
    <w:rsid w:val="00D06932"/>
    <w:rsid w:val="00D07153"/>
    <w:rsid w:val="00D074B5"/>
    <w:rsid w:val="00D078E1"/>
    <w:rsid w:val="00D07A09"/>
    <w:rsid w:val="00D07B4A"/>
    <w:rsid w:val="00D07BB1"/>
    <w:rsid w:val="00D07C84"/>
    <w:rsid w:val="00D07F86"/>
    <w:rsid w:val="00D10BD5"/>
    <w:rsid w:val="00D1128C"/>
    <w:rsid w:val="00D11FA0"/>
    <w:rsid w:val="00D12AE4"/>
    <w:rsid w:val="00D12B69"/>
    <w:rsid w:val="00D1527B"/>
    <w:rsid w:val="00D15785"/>
    <w:rsid w:val="00D15E83"/>
    <w:rsid w:val="00D1614E"/>
    <w:rsid w:val="00D161DF"/>
    <w:rsid w:val="00D1639D"/>
    <w:rsid w:val="00D1747A"/>
    <w:rsid w:val="00D17EC8"/>
    <w:rsid w:val="00D20192"/>
    <w:rsid w:val="00D2100D"/>
    <w:rsid w:val="00D212DB"/>
    <w:rsid w:val="00D21626"/>
    <w:rsid w:val="00D21C57"/>
    <w:rsid w:val="00D21C64"/>
    <w:rsid w:val="00D22985"/>
    <w:rsid w:val="00D2383B"/>
    <w:rsid w:val="00D23EB5"/>
    <w:rsid w:val="00D23EE1"/>
    <w:rsid w:val="00D24D4B"/>
    <w:rsid w:val="00D251E1"/>
    <w:rsid w:val="00D255C2"/>
    <w:rsid w:val="00D26077"/>
    <w:rsid w:val="00D26269"/>
    <w:rsid w:val="00D265FC"/>
    <w:rsid w:val="00D26667"/>
    <w:rsid w:val="00D3158D"/>
    <w:rsid w:val="00D315B9"/>
    <w:rsid w:val="00D31692"/>
    <w:rsid w:val="00D3189E"/>
    <w:rsid w:val="00D31B3A"/>
    <w:rsid w:val="00D3212A"/>
    <w:rsid w:val="00D330BC"/>
    <w:rsid w:val="00D33806"/>
    <w:rsid w:val="00D340C5"/>
    <w:rsid w:val="00D353AD"/>
    <w:rsid w:val="00D356A9"/>
    <w:rsid w:val="00D370DD"/>
    <w:rsid w:val="00D37344"/>
    <w:rsid w:val="00D37804"/>
    <w:rsid w:val="00D3794C"/>
    <w:rsid w:val="00D37E6B"/>
    <w:rsid w:val="00D37E9F"/>
    <w:rsid w:val="00D40B9B"/>
    <w:rsid w:val="00D40F68"/>
    <w:rsid w:val="00D4188E"/>
    <w:rsid w:val="00D42371"/>
    <w:rsid w:val="00D4256D"/>
    <w:rsid w:val="00D42841"/>
    <w:rsid w:val="00D4336F"/>
    <w:rsid w:val="00D43C7F"/>
    <w:rsid w:val="00D4454A"/>
    <w:rsid w:val="00D445BA"/>
    <w:rsid w:val="00D44FC8"/>
    <w:rsid w:val="00D45111"/>
    <w:rsid w:val="00D458AF"/>
    <w:rsid w:val="00D46163"/>
    <w:rsid w:val="00D46579"/>
    <w:rsid w:val="00D471C1"/>
    <w:rsid w:val="00D475C8"/>
    <w:rsid w:val="00D47630"/>
    <w:rsid w:val="00D47F16"/>
    <w:rsid w:val="00D50434"/>
    <w:rsid w:val="00D5062A"/>
    <w:rsid w:val="00D5121A"/>
    <w:rsid w:val="00D5125F"/>
    <w:rsid w:val="00D518FE"/>
    <w:rsid w:val="00D529E5"/>
    <w:rsid w:val="00D52BA4"/>
    <w:rsid w:val="00D52C6C"/>
    <w:rsid w:val="00D52FDA"/>
    <w:rsid w:val="00D53732"/>
    <w:rsid w:val="00D537CA"/>
    <w:rsid w:val="00D5434F"/>
    <w:rsid w:val="00D552E6"/>
    <w:rsid w:val="00D55CDD"/>
    <w:rsid w:val="00D565F2"/>
    <w:rsid w:val="00D5660C"/>
    <w:rsid w:val="00D56BEF"/>
    <w:rsid w:val="00D56EB5"/>
    <w:rsid w:val="00D56F32"/>
    <w:rsid w:val="00D573B5"/>
    <w:rsid w:val="00D60472"/>
    <w:rsid w:val="00D6065B"/>
    <w:rsid w:val="00D6191B"/>
    <w:rsid w:val="00D6194E"/>
    <w:rsid w:val="00D62164"/>
    <w:rsid w:val="00D621A1"/>
    <w:rsid w:val="00D632DB"/>
    <w:rsid w:val="00D63467"/>
    <w:rsid w:val="00D635DA"/>
    <w:rsid w:val="00D64511"/>
    <w:rsid w:val="00D64EC1"/>
    <w:rsid w:val="00D64F09"/>
    <w:rsid w:val="00D65CD6"/>
    <w:rsid w:val="00D66193"/>
    <w:rsid w:val="00D6715A"/>
    <w:rsid w:val="00D67900"/>
    <w:rsid w:val="00D7004A"/>
    <w:rsid w:val="00D707F6"/>
    <w:rsid w:val="00D71173"/>
    <w:rsid w:val="00D72B2B"/>
    <w:rsid w:val="00D7351A"/>
    <w:rsid w:val="00D74586"/>
    <w:rsid w:val="00D74C38"/>
    <w:rsid w:val="00D7528D"/>
    <w:rsid w:val="00D757F8"/>
    <w:rsid w:val="00D75ADE"/>
    <w:rsid w:val="00D75B73"/>
    <w:rsid w:val="00D76AB4"/>
    <w:rsid w:val="00D77B94"/>
    <w:rsid w:val="00D77D62"/>
    <w:rsid w:val="00D8073F"/>
    <w:rsid w:val="00D807E0"/>
    <w:rsid w:val="00D83ED9"/>
    <w:rsid w:val="00D84371"/>
    <w:rsid w:val="00D85FA9"/>
    <w:rsid w:val="00D86A45"/>
    <w:rsid w:val="00D86B7F"/>
    <w:rsid w:val="00D87060"/>
    <w:rsid w:val="00D87220"/>
    <w:rsid w:val="00D872B0"/>
    <w:rsid w:val="00D8748B"/>
    <w:rsid w:val="00D87B58"/>
    <w:rsid w:val="00D901D2"/>
    <w:rsid w:val="00D901FA"/>
    <w:rsid w:val="00D9124D"/>
    <w:rsid w:val="00D914E7"/>
    <w:rsid w:val="00D9175F"/>
    <w:rsid w:val="00D92653"/>
    <w:rsid w:val="00D92EE1"/>
    <w:rsid w:val="00D93012"/>
    <w:rsid w:val="00D93781"/>
    <w:rsid w:val="00D938B7"/>
    <w:rsid w:val="00D93B21"/>
    <w:rsid w:val="00D93BD4"/>
    <w:rsid w:val="00D93CF0"/>
    <w:rsid w:val="00D93D3B"/>
    <w:rsid w:val="00D94506"/>
    <w:rsid w:val="00D94989"/>
    <w:rsid w:val="00D94AB4"/>
    <w:rsid w:val="00D94E2C"/>
    <w:rsid w:val="00D9636D"/>
    <w:rsid w:val="00D96AB6"/>
    <w:rsid w:val="00D96F8F"/>
    <w:rsid w:val="00D97E5B"/>
    <w:rsid w:val="00D97F93"/>
    <w:rsid w:val="00DA0065"/>
    <w:rsid w:val="00DA0FB6"/>
    <w:rsid w:val="00DA10CE"/>
    <w:rsid w:val="00DA1101"/>
    <w:rsid w:val="00DA1C01"/>
    <w:rsid w:val="00DA1F61"/>
    <w:rsid w:val="00DA2918"/>
    <w:rsid w:val="00DA33BD"/>
    <w:rsid w:val="00DA3CDA"/>
    <w:rsid w:val="00DA445B"/>
    <w:rsid w:val="00DA5CF0"/>
    <w:rsid w:val="00DA66FC"/>
    <w:rsid w:val="00DA6AEA"/>
    <w:rsid w:val="00DA6DF0"/>
    <w:rsid w:val="00DA7A04"/>
    <w:rsid w:val="00DB0CEC"/>
    <w:rsid w:val="00DB152B"/>
    <w:rsid w:val="00DB155E"/>
    <w:rsid w:val="00DB15CF"/>
    <w:rsid w:val="00DB15F5"/>
    <w:rsid w:val="00DB187D"/>
    <w:rsid w:val="00DB1890"/>
    <w:rsid w:val="00DB19E7"/>
    <w:rsid w:val="00DB1E91"/>
    <w:rsid w:val="00DB21E0"/>
    <w:rsid w:val="00DB22A1"/>
    <w:rsid w:val="00DB2D83"/>
    <w:rsid w:val="00DB2FD8"/>
    <w:rsid w:val="00DB3C4E"/>
    <w:rsid w:val="00DB3DEA"/>
    <w:rsid w:val="00DB41A9"/>
    <w:rsid w:val="00DB4ADE"/>
    <w:rsid w:val="00DB4E12"/>
    <w:rsid w:val="00DB4F1B"/>
    <w:rsid w:val="00DB5658"/>
    <w:rsid w:val="00DB57A7"/>
    <w:rsid w:val="00DB588F"/>
    <w:rsid w:val="00DB65D6"/>
    <w:rsid w:val="00DB71AB"/>
    <w:rsid w:val="00DC07F7"/>
    <w:rsid w:val="00DC0DFE"/>
    <w:rsid w:val="00DC11C2"/>
    <w:rsid w:val="00DC19F9"/>
    <w:rsid w:val="00DC1F62"/>
    <w:rsid w:val="00DC226D"/>
    <w:rsid w:val="00DC2B6F"/>
    <w:rsid w:val="00DC3F06"/>
    <w:rsid w:val="00DC42E5"/>
    <w:rsid w:val="00DC454B"/>
    <w:rsid w:val="00DC4796"/>
    <w:rsid w:val="00DC47AD"/>
    <w:rsid w:val="00DC4993"/>
    <w:rsid w:val="00DC4BE2"/>
    <w:rsid w:val="00DC4F3C"/>
    <w:rsid w:val="00DC5E79"/>
    <w:rsid w:val="00DC6231"/>
    <w:rsid w:val="00DC639C"/>
    <w:rsid w:val="00DC7763"/>
    <w:rsid w:val="00DC7DCF"/>
    <w:rsid w:val="00DD0BD7"/>
    <w:rsid w:val="00DD109F"/>
    <w:rsid w:val="00DD195D"/>
    <w:rsid w:val="00DD1D17"/>
    <w:rsid w:val="00DD2A2F"/>
    <w:rsid w:val="00DD2F29"/>
    <w:rsid w:val="00DD3104"/>
    <w:rsid w:val="00DD345F"/>
    <w:rsid w:val="00DD3AA8"/>
    <w:rsid w:val="00DD4DD3"/>
    <w:rsid w:val="00DD57C6"/>
    <w:rsid w:val="00DD59D5"/>
    <w:rsid w:val="00DD5B76"/>
    <w:rsid w:val="00DD5DFA"/>
    <w:rsid w:val="00DD63B7"/>
    <w:rsid w:val="00DD6566"/>
    <w:rsid w:val="00DD6AE6"/>
    <w:rsid w:val="00DD78CD"/>
    <w:rsid w:val="00DE03A4"/>
    <w:rsid w:val="00DE0CFD"/>
    <w:rsid w:val="00DE0D6D"/>
    <w:rsid w:val="00DE134B"/>
    <w:rsid w:val="00DE193D"/>
    <w:rsid w:val="00DE1C02"/>
    <w:rsid w:val="00DE2A2F"/>
    <w:rsid w:val="00DE2C1E"/>
    <w:rsid w:val="00DE3EE2"/>
    <w:rsid w:val="00DE4410"/>
    <w:rsid w:val="00DE5890"/>
    <w:rsid w:val="00DE5C53"/>
    <w:rsid w:val="00DE73A5"/>
    <w:rsid w:val="00DE7D56"/>
    <w:rsid w:val="00DF03EB"/>
    <w:rsid w:val="00DF088A"/>
    <w:rsid w:val="00DF0A63"/>
    <w:rsid w:val="00DF0BD2"/>
    <w:rsid w:val="00DF186E"/>
    <w:rsid w:val="00DF1976"/>
    <w:rsid w:val="00DF1CE3"/>
    <w:rsid w:val="00DF314E"/>
    <w:rsid w:val="00DF3441"/>
    <w:rsid w:val="00DF3E26"/>
    <w:rsid w:val="00DF6067"/>
    <w:rsid w:val="00DF6760"/>
    <w:rsid w:val="00DF6D93"/>
    <w:rsid w:val="00DF70E2"/>
    <w:rsid w:val="00DF7170"/>
    <w:rsid w:val="00DF77F3"/>
    <w:rsid w:val="00DF7D67"/>
    <w:rsid w:val="00E00108"/>
    <w:rsid w:val="00E00191"/>
    <w:rsid w:val="00E01A22"/>
    <w:rsid w:val="00E01E7D"/>
    <w:rsid w:val="00E01FD6"/>
    <w:rsid w:val="00E022EF"/>
    <w:rsid w:val="00E023DE"/>
    <w:rsid w:val="00E040F4"/>
    <w:rsid w:val="00E043CF"/>
    <w:rsid w:val="00E0463C"/>
    <w:rsid w:val="00E04E18"/>
    <w:rsid w:val="00E04FC0"/>
    <w:rsid w:val="00E05308"/>
    <w:rsid w:val="00E06389"/>
    <w:rsid w:val="00E06DE6"/>
    <w:rsid w:val="00E1004C"/>
    <w:rsid w:val="00E10C62"/>
    <w:rsid w:val="00E119DD"/>
    <w:rsid w:val="00E11F7A"/>
    <w:rsid w:val="00E12034"/>
    <w:rsid w:val="00E127AD"/>
    <w:rsid w:val="00E12A36"/>
    <w:rsid w:val="00E12BF3"/>
    <w:rsid w:val="00E12F1C"/>
    <w:rsid w:val="00E1307F"/>
    <w:rsid w:val="00E141D6"/>
    <w:rsid w:val="00E14D33"/>
    <w:rsid w:val="00E15EC4"/>
    <w:rsid w:val="00E1672A"/>
    <w:rsid w:val="00E16DA7"/>
    <w:rsid w:val="00E16DDA"/>
    <w:rsid w:val="00E17732"/>
    <w:rsid w:val="00E17A52"/>
    <w:rsid w:val="00E17F29"/>
    <w:rsid w:val="00E20433"/>
    <w:rsid w:val="00E2099C"/>
    <w:rsid w:val="00E22D22"/>
    <w:rsid w:val="00E2345E"/>
    <w:rsid w:val="00E2370C"/>
    <w:rsid w:val="00E23750"/>
    <w:rsid w:val="00E2395C"/>
    <w:rsid w:val="00E23D41"/>
    <w:rsid w:val="00E23F01"/>
    <w:rsid w:val="00E2408A"/>
    <w:rsid w:val="00E2413A"/>
    <w:rsid w:val="00E2455A"/>
    <w:rsid w:val="00E249E5"/>
    <w:rsid w:val="00E25791"/>
    <w:rsid w:val="00E2796E"/>
    <w:rsid w:val="00E27E1A"/>
    <w:rsid w:val="00E3033C"/>
    <w:rsid w:val="00E30855"/>
    <w:rsid w:val="00E30D16"/>
    <w:rsid w:val="00E30DAD"/>
    <w:rsid w:val="00E31782"/>
    <w:rsid w:val="00E319A5"/>
    <w:rsid w:val="00E3228E"/>
    <w:rsid w:val="00E32B81"/>
    <w:rsid w:val="00E32EC9"/>
    <w:rsid w:val="00E33B32"/>
    <w:rsid w:val="00E33DB3"/>
    <w:rsid w:val="00E34F99"/>
    <w:rsid w:val="00E35826"/>
    <w:rsid w:val="00E3786E"/>
    <w:rsid w:val="00E3799D"/>
    <w:rsid w:val="00E37CAC"/>
    <w:rsid w:val="00E41C26"/>
    <w:rsid w:val="00E424BC"/>
    <w:rsid w:val="00E427EB"/>
    <w:rsid w:val="00E42C10"/>
    <w:rsid w:val="00E44525"/>
    <w:rsid w:val="00E4453E"/>
    <w:rsid w:val="00E44644"/>
    <w:rsid w:val="00E446B7"/>
    <w:rsid w:val="00E4502B"/>
    <w:rsid w:val="00E4625C"/>
    <w:rsid w:val="00E4734D"/>
    <w:rsid w:val="00E4760D"/>
    <w:rsid w:val="00E47893"/>
    <w:rsid w:val="00E503E2"/>
    <w:rsid w:val="00E50533"/>
    <w:rsid w:val="00E50938"/>
    <w:rsid w:val="00E51060"/>
    <w:rsid w:val="00E526E8"/>
    <w:rsid w:val="00E5327C"/>
    <w:rsid w:val="00E55336"/>
    <w:rsid w:val="00E55FC0"/>
    <w:rsid w:val="00E560B4"/>
    <w:rsid w:val="00E56124"/>
    <w:rsid w:val="00E56432"/>
    <w:rsid w:val="00E568EF"/>
    <w:rsid w:val="00E579BE"/>
    <w:rsid w:val="00E60772"/>
    <w:rsid w:val="00E60B90"/>
    <w:rsid w:val="00E60CDE"/>
    <w:rsid w:val="00E613DC"/>
    <w:rsid w:val="00E61B03"/>
    <w:rsid w:val="00E61D33"/>
    <w:rsid w:val="00E61DA1"/>
    <w:rsid w:val="00E631C0"/>
    <w:rsid w:val="00E6356D"/>
    <w:rsid w:val="00E63A5E"/>
    <w:rsid w:val="00E63B0D"/>
    <w:rsid w:val="00E664D5"/>
    <w:rsid w:val="00E66D83"/>
    <w:rsid w:val="00E67A79"/>
    <w:rsid w:val="00E67F0E"/>
    <w:rsid w:val="00E71934"/>
    <w:rsid w:val="00E71E7D"/>
    <w:rsid w:val="00E74A1D"/>
    <w:rsid w:val="00E74C82"/>
    <w:rsid w:val="00E757A8"/>
    <w:rsid w:val="00E75E9B"/>
    <w:rsid w:val="00E75FD6"/>
    <w:rsid w:val="00E76836"/>
    <w:rsid w:val="00E76B19"/>
    <w:rsid w:val="00E76DCA"/>
    <w:rsid w:val="00E771F0"/>
    <w:rsid w:val="00E7767E"/>
    <w:rsid w:val="00E778A4"/>
    <w:rsid w:val="00E77A9D"/>
    <w:rsid w:val="00E80831"/>
    <w:rsid w:val="00E809B7"/>
    <w:rsid w:val="00E8124F"/>
    <w:rsid w:val="00E81ABA"/>
    <w:rsid w:val="00E825BF"/>
    <w:rsid w:val="00E84894"/>
    <w:rsid w:val="00E84E77"/>
    <w:rsid w:val="00E856A5"/>
    <w:rsid w:val="00E867DE"/>
    <w:rsid w:val="00E869F9"/>
    <w:rsid w:val="00E8740D"/>
    <w:rsid w:val="00E9072F"/>
    <w:rsid w:val="00E90917"/>
    <w:rsid w:val="00E920DA"/>
    <w:rsid w:val="00E92119"/>
    <w:rsid w:val="00E92B52"/>
    <w:rsid w:val="00E9317E"/>
    <w:rsid w:val="00E931EE"/>
    <w:rsid w:val="00E937D6"/>
    <w:rsid w:val="00E9407A"/>
    <w:rsid w:val="00E94DD6"/>
    <w:rsid w:val="00E955DD"/>
    <w:rsid w:val="00E96FF9"/>
    <w:rsid w:val="00E97B8E"/>
    <w:rsid w:val="00E97D45"/>
    <w:rsid w:val="00EA0538"/>
    <w:rsid w:val="00EA053D"/>
    <w:rsid w:val="00EA113A"/>
    <w:rsid w:val="00EA14BE"/>
    <w:rsid w:val="00EA16F0"/>
    <w:rsid w:val="00EA2012"/>
    <w:rsid w:val="00EA29EF"/>
    <w:rsid w:val="00EA2CDF"/>
    <w:rsid w:val="00EA3ED9"/>
    <w:rsid w:val="00EA3F0E"/>
    <w:rsid w:val="00EA432E"/>
    <w:rsid w:val="00EA4331"/>
    <w:rsid w:val="00EA4334"/>
    <w:rsid w:val="00EA4BF8"/>
    <w:rsid w:val="00EA5656"/>
    <w:rsid w:val="00EA5E63"/>
    <w:rsid w:val="00EA5FE8"/>
    <w:rsid w:val="00EA639E"/>
    <w:rsid w:val="00EA6D1E"/>
    <w:rsid w:val="00EA71FF"/>
    <w:rsid w:val="00EA7F00"/>
    <w:rsid w:val="00EB0586"/>
    <w:rsid w:val="00EB0839"/>
    <w:rsid w:val="00EB095B"/>
    <w:rsid w:val="00EB112B"/>
    <w:rsid w:val="00EB19F7"/>
    <w:rsid w:val="00EB221F"/>
    <w:rsid w:val="00EB2C22"/>
    <w:rsid w:val="00EB2E21"/>
    <w:rsid w:val="00EB306B"/>
    <w:rsid w:val="00EB308B"/>
    <w:rsid w:val="00EB366C"/>
    <w:rsid w:val="00EB3801"/>
    <w:rsid w:val="00EB3C1B"/>
    <w:rsid w:val="00EB3D97"/>
    <w:rsid w:val="00EB45BB"/>
    <w:rsid w:val="00EB495B"/>
    <w:rsid w:val="00EB5299"/>
    <w:rsid w:val="00EB6514"/>
    <w:rsid w:val="00EB778A"/>
    <w:rsid w:val="00EB7DE5"/>
    <w:rsid w:val="00EB7E96"/>
    <w:rsid w:val="00EC0FC4"/>
    <w:rsid w:val="00EC136C"/>
    <w:rsid w:val="00EC1643"/>
    <w:rsid w:val="00EC16C9"/>
    <w:rsid w:val="00EC1A12"/>
    <w:rsid w:val="00EC36CB"/>
    <w:rsid w:val="00EC387F"/>
    <w:rsid w:val="00EC4276"/>
    <w:rsid w:val="00EC4DF1"/>
    <w:rsid w:val="00EC5114"/>
    <w:rsid w:val="00EC52E8"/>
    <w:rsid w:val="00EC54F7"/>
    <w:rsid w:val="00EC575C"/>
    <w:rsid w:val="00EC57AC"/>
    <w:rsid w:val="00EC5C8D"/>
    <w:rsid w:val="00EC65D0"/>
    <w:rsid w:val="00EC69CD"/>
    <w:rsid w:val="00EC6FA5"/>
    <w:rsid w:val="00EC7CDB"/>
    <w:rsid w:val="00EC7E9C"/>
    <w:rsid w:val="00ED0AB7"/>
    <w:rsid w:val="00ED0C08"/>
    <w:rsid w:val="00ED0C7F"/>
    <w:rsid w:val="00ED0C81"/>
    <w:rsid w:val="00ED10A4"/>
    <w:rsid w:val="00ED1801"/>
    <w:rsid w:val="00ED191A"/>
    <w:rsid w:val="00ED1AE8"/>
    <w:rsid w:val="00ED1F5F"/>
    <w:rsid w:val="00ED2E56"/>
    <w:rsid w:val="00ED321E"/>
    <w:rsid w:val="00ED4DEE"/>
    <w:rsid w:val="00ED54E6"/>
    <w:rsid w:val="00ED5B06"/>
    <w:rsid w:val="00ED6962"/>
    <w:rsid w:val="00ED7F56"/>
    <w:rsid w:val="00EE0122"/>
    <w:rsid w:val="00EE228A"/>
    <w:rsid w:val="00EE2F15"/>
    <w:rsid w:val="00EE2FE5"/>
    <w:rsid w:val="00EE3CE8"/>
    <w:rsid w:val="00EE3D5B"/>
    <w:rsid w:val="00EE433A"/>
    <w:rsid w:val="00EE4DDA"/>
    <w:rsid w:val="00EE5AEC"/>
    <w:rsid w:val="00EE5B32"/>
    <w:rsid w:val="00EE5B38"/>
    <w:rsid w:val="00EE6A65"/>
    <w:rsid w:val="00EE725F"/>
    <w:rsid w:val="00EF0089"/>
    <w:rsid w:val="00EF0B9D"/>
    <w:rsid w:val="00EF1029"/>
    <w:rsid w:val="00EF1690"/>
    <w:rsid w:val="00EF298B"/>
    <w:rsid w:val="00EF29C4"/>
    <w:rsid w:val="00EF3552"/>
    <w:rsid w:val="00EF3750"/>
    <w:rsid w:val="00EF41F5"/>
    <w:rsid w:val="00EF50EE"/>
    <w:rsid w:val="00EF67D5"/>
    <w:rsid w:val="00EF6AF9"/>
    <w:rsid w:val="00EF6D45"/>
    <w:rsid w:val="00EF714F"/>
    <w:rsid w:val="00EF73A2"/>
    <w:rsid w:val="00EF7A97"/>
    <w:rsid w:val="00EF7D92"/>
    <w:rsid w:val="00F004E5"/>
    <w:rsid w:val="00F0188C"/>
    <w:rsid w:val="00F02555"/>
    <w:rsid w:val="00F02E85"/>
    <w:rsid w:val="00F03C3E"/>
    <w:rsid w:val="00F03E25"/>
    <w:rsid w:val="00F03E96"/>
    <w:rsid w:val="00F04378"/>
    <w:rsid w:val="00F05DE6"/>
    <w:rsid w:val="00F060A2"/>
    <w:rsid w:val="00F06201"/>
    <w:rsid w:val="00F0681C"/>
    <w:rsid w:val="00F070A5"/>
    <w:rsid w:val="00F1021C"/>
    <w:rsid w:val="00F1174A"/>
    <w:rsid w:val="00F11A3B"/>
    <w:rsid w:val="00F11E12"/>
    <w:rsid w:val="00F121C3"/>
    <w:rsid w:val="00F13039"/>
    <w:rsid w:val="00F1306B"/>
    <w:rsid w:val="00F14DDC"/>
    <w:rsid w:val="00F14E9D"/>
    <w:rsid w:val="00F16620"/>
    <w:rsid w:val="00F16743"/>
    <w:rsid w:val="00F17CFC"/>
    <w:rsid w:val="00F17D83"/>
    <w:rsid w:val="00F20D28"/>
    <w:rsid w:val="00F20D75"/>
    <w:rsid w:val="00F20F77"/>
    <w:rsid w:val="00F215BA"/>
    <w:rsid w:val="00F21FB6"/>
    <w:rsid w:val="00F2202D"/>
    <w:rsid w:val="00F22540"/>
    <w:rsid w:val="00F229A1"/>
    <w:rsid w:val="00F24B8E"/>
    <w:rsid w:val="00F25270"/>
    <w:rsid w:val="00F2603D"/>
    <w:rsid w:val="00F2612D"/>
    <w:rsid w:val="00F26622"/>
    <w:rsid w:val="00F26A16"/>
    <w:rsid w:val="00F2793A"/>
    <w:rsid w:val="00F30A71"/>
    <w:rsid w:val="00F31B80"/>
    <w:rsid w:val="00F32B06"/>
    <w:rsid w:val="00F3318B"/>
    <w:rsid w:val="00F336B2"/>
    <w:rsid w:val="00F3373B"/>
    <w:rsid w:val="00F33DE5"/>
    <w:rsid w:val="00F346A5"/>
    <w:rsid w:val="00F34A4E"/>
    <w:rsid w:val="00F34F51"/>
    <w:rsid w:val="00F35800"/>
    <w:rsid w:val="00F35FB5"/>
    <w:rsid w:val="00F367F8"/>
    <w:rsid w:val="00F3689E"/>
    <w:rsid w:val="00F402BF"/>
    <w:rsid w:val="00F40EC2"/>
    <w:rsid w:val="00F42AA8"/>
    <w:rsid w:val="00F43294"/>
    <w:rsid w:val="00F43525"/>
    <w:rsid w:val="00F43AF5"/>
    <w:rsid w:val="00F43D5A"/>
    <w:rsid w:val="00F43EBD"/>
    <w:rsid w:val="00F4410F"/>
    <w:rsid w:val="00F457C7"/>
    <w:rsid w:val="00F4587F"/>
    <w:rsid w:val="00F459D4"/>
    <w:rsid w:val="00F45F0A"/>
    <w:rsid w:val="00F46D96"/>
    <w:rsid w:val="00F46E06"/>
    <w:rsid w:val="00F472F1"/>
    <w:rsid w:val="00F47A9B"/>
    <w:rsid w:val="00F47F94"/>
    <w:rsid w:val="00F50410"/>
    <w:rsid w:val="00F50710"/>
    <w:rsid w:val="00F50966"/>
    <w:rsid w:val="00F50CD6"/>
    <w:rsid w:val="00F50E31"/>
    <w:rsid w:val="00F51E3D"/>
    <w:rsid w:val="00F522C5"/>
    <w:rsid w:val="00F52370"/>
    <w:rsid w:val="00F5244F"/>
    <w:rsid w:val="00F529E0"/>
    <w:rsid w:val="00F52C45"/>
    <w:rsid w:val="00F53B46"/>
    <w:rsid w:val="00F54D1D"/>
    <w:rsid w:val="00F554B6"/>
    <w:rsid w:val="00F55809"/>
    <w:rsid w:val="00F55B51"/>
    <w:rsid w:val="00F5666F"/>
    <w:rsid w:val="00F5681F"/>
    <w:rsid w:val="00F56F0D"/>
    <w:rsid w:val="00F571D1"/>
    <w:rsid w:val="00F57505"/>
    <w:rsid w:val="00F57521"/>
    <w:rsid w:val="00F57677"/>
    <w:rsid w:val="00F60593"/>
    <w:rsid w:val="00F60EF9"/>
    <w:rsid w:val="00F61196"/>
    <w:rsid w:val="00F61815"/>
    <w:rsid w:val="00F61EBE"/>
    <w:rsid w:val="00F61ECD"/>
    <w:rsid w:val="00F61F1F"/>
    <w:rsid w:val="00F62ECF"/>
    <w:rsid w:val="00F6356B"/>
    <w:rsid w:val="00F63734"/>
    <w:rsid w:val="00F64769"/>
    <w:rsid w:val="00F6490B"/>
    <w:rsid w:val="00F65077"/>
    <w:rsid w:val="00F65B7E"/>
    <w:rsid w:val="00F65B95"/>
    <w:rsid w:val="00F65CB1"/>
    <w:rsid w:val="00F66279"/>
    <w:rsid w:val="00F6641B"/>
    <w:rsid w:val="00F66B15"/>
    <w:rsid w:val="00F67BF7"/>
    <w:rsid w:val="00F711A8"/>
    <w:rsid w:val="00F71428"/>
    <w:rsid w:val="00F717AF"/>
    <w:rsid w:val="00F71A08"/>
    <w:rsid w:val="00F725A4"/>
    <w:rsid w:val="00F72A92"/>
    <w:rsid w:val="00F7365D"/>
    <w:rsid w:val="00F7371F"/>
    <w:rsid w:val="00F75E93"/>
    <w:rsid w:val="00F764A1"/>
    <w:rsid w:val="00F7676E"/>
    <w:rsid w:val="00F77781"/>
    <w:rsid w:val="00F80AB9"/>
    <w:rsid w:val="00F810AE"/>
    <w:rsid w:val="00F81393"/>
    <w:rsid w:val="00F81AA1"/>
    <w:rsid w:val="00F82B6B"/>
    <w:rsid w:val="00F83596"/>
    <w:rsid w:val="00F840B6"/>
    <w:rsid w:val="00F846F9"/>
    <w:rsid w:val="00F84A43"/>
    <w:rsid w:val="00F84F94"/>
    <w:rsid w:val="00F85070"/>
    <w:rsid w:val="00F855CA"/>
    <w:rsid w:val="00F85B88"/>
    <w:rsid w:val="00F85E03"/>
    <w:rsid w:val="00F86113"/>
    <w:rsid w:val="00F875AE"/>
    <w:rsid w:val="00F87774"/>
    <w:rsid w:val="00F87A50"/>
    <w:rsid w:val="00F90558"/>
    <w:rsid w:val="00F90861"/>
    <w:rsid w:val="00F91167"/>
    <w:rsid w:val="00F91200"/>
    <w:rsid w:val="00F9335F"/>
    <w:rsid w:val="00F9387B"/>
    <w:rsid w:val="00F93E07"/>
    <w:rsid w:val="00F94072"/>
    <w:rsid w:val="00F94893"/>
    <w:rsid w:val="00F94974"/>
    <w:rsid w:val="00F94F22"/>
    <w:rsid w:val="00F95548"/>
    <w:rsid w:val="00F95ECE"/>
    <w:rsid w:val="00F95FBE"/>
    <w:rsid w:val="00F96225"/>
    <w:rsid w:val="00FA0821"/>
    <w:rsid w:val="00FA0CA8"/>
    <w:rsid w:val="00FA154D"/>
    <w:rsid w:val="00FA1F9B"/>
    <w:rsid w:val="00FA23E3"/>
    <w:rsid w:val="00FA2DC1"/>
    <w:rsid w:val="00FA330C"/>
    <w:rsid w:val="00FA3587"/>
    <w:rsid w:val="00FA40D2"/>
    <w:rsid w:val="00FA4807"/>
    <w:rsid w:val="00FA4840"/>
    <w:rsid w:val="00FA4D6E"/>
    <w:rsid w:val="00FA4F32"/>
    <w:rsid w:val="00FA5661"/>
    <w:rsid w:val="00FA6C7B"/>
    <w:rsid w:val="00FA6D95"/>
    <w:rsid w:val="00FA73B1"/>
    <w:rsid w:val="00FA7674"/>
    <w:rsid w:val="00FA7A94"/>
    <w:rsid w:val="00FB0178"/>
    <w:rsid w:val="00FB0949"/>
    <w:rsid w:val="00FB1C44"/>
    <w:rsid w:val="00FB2D1E"/>
    <w:rsid w:val="00FB31CE"/>
    <w:rsid w:val="00FB37E6"/>
    <w:rsid w:val="00FB394D"/>
    <w:rsid w:val="00FB399B"/>
    <w:rsid w:val="00FB49CB"/>
    <w:rsid w:val="00FB51CA"/>
    <w:rsid w:val="00FB593A"/>
    <w:rsid w:val="00FB5A44"/>
    <w:rsid w:val="00FB5A8F"/>
    <w:rsid w:val="00FB63DA"/>
    <w:rsid w:val="00FB6C8B"/>
    <w:rsid w:val="00FB7087"/>
    <w:rsid w:val="00FC0A88"/>
    <w:rsid w:val="00FC0AD4"/>
    <w:rsid w:val="00FC105F"/>
    <w:rsid w:val="00FC1398"/>
    <w:rsid w:val="00FC148B"/>
    <w:rsid w:val="00FC17AA"/>
    <w:rsid w:val="00FC1DF9"/>
    <w:rsid w:val="00FC42CC"/>
    <w:rsid w:val="00FC4404"/>
    <w:rsid w:val="00FC4A6E"/>
    <w:rsid w:val="00FC4B87"/>
    <w:rsid w:val="00FC4BD0"/>
    <w:rsid w:val="00FC60B0"/>
    <w:rsid w:val="00FC6B32"/>
    <w:rsid w:val="00FC754B"/>
    <w:rsid w:val="00FC778B"/>
    <w:rsid w:val="00FC798F"/>
    <w:rsid w:val="00FC7C01"/>
    <w:rsid w:val="00FD0BF9"/>
    <w:rsid w:val="00FD11D7"/>
    <w:rsid w:val="00FD233E"/>
    <w:rsid w:val="00FD241E"/>
    <w:rsid w:val="00FD24E9"/>
    <w:rsid w:val="00FD2DA2"/>
    <w:rsid w:val="00FD3361"/>
    <w:rsid w:val="00FD3FBD"/>
    <w:rsid w:val="00FD5903"/>
    <w:rsid w:val="00FD6123"/>
    <w:rsid w:val="00FD6C87"/>
    <w:rsid w:val="00FD73D9"/>
    <w:rsid w:val="00FD7A9D"/>
    <w:rsid w:val="00FE0D07"/>
    <w:rsid w:val="00FE1275"/>
    <w:rsid w:val="00FE150F"/>
    <w:rsid w:val="00FE1681"/>
    <w:rsid w:val="00FE1F1D"/>
    <w:rsid w:val="00FE234F"/>
    <w:rsid w:val="00FE24DF"/>
    <w:rsid w:val="00FE2C16"/>
    <w:rsid w:val="00FE2C98"/>
    <w:rsid w:val="00FE337E"/>
    <w:rsid w:val="00FE3F39"/>
    <w:rsid w:val="00FE43DF"/>
    <w:rsid w:val="00FE49A3"/>
    <w:rsid w:val="00FE503F"/>
    <w:rsid w:val="00FE653A"/>
    <w:rsid w:val="00FE76B2"/>
    <w:rsid w:val="00FE7A27"/>
    <w:rsid w:val="00FE7C38"/>
    <w:rsid w:val="00FE7E14"/>
    <w:rsid w:val="00FF1194"/>
    <w:rsid w:val="00FF12AB"/>
    <w:rsid w:val="00FF16EF"/>
    <w:rsid w:val="00FF17DB"/>
    <w:rsid w:val="00FF1B99"/>
    <w:rsid w:val="00FF2925"/>
    <w:rsid w:val="00FF2934"/>
    <w:rsid w:val="00FF2E3D"/>
    <w:rsid w:val="00FF4EF1"/>
    <w:rsid w:val="00FF5DF6"/>
    <w:rsid w:val="00FF6AEE"/>
    <w:rsid w:val="00FF6B01"/>
    <w:rsid w:val="00FF7468"/>
    <w:rsid w:val="00FF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,"/>
  <w:listSeparator w:val=";"/>
  <w15:docId w15:val="{2BC6BEE9-7ADE-42C9-A834-F6B4EF51D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13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5C69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5C6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C6960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960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353DA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53DA7"/>
    <w:pPr>
      <w:spacing w:after="200"/>
    </w:pPr>
    <w:rPr>
      <w:rFonts w:asciiTheme="minorHAnsi" w:eastAsiaTheme="minorHAnsi" w:hAnsiTheme="minorHAnsi" w:cstheme="minorBidi"/>
      <w:sz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53DA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53DA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53DA7"/>
    <w:rPr>
      <w:b/>
      <w:bCs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773C9A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A955F5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A955F5"/>
  </w:style>
  <w:style w:type="paragraph" w:styleId="Rodap">
    <w:name w:val="footer"/>
    <w:basedOn w:val="Normal"/>
    <w:link w:val="RodapChar"/>
    <w:uiPriority w:val="99"/>
    <w:semiHidden/>
    <w:unhideWhenUsed/>
    <w:rsid w:val="00A955F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A955F5"/>
  </w:style>
  <w:style w:type="character" w:styleId="Hyperlink">
    <w:name w:val="Hyperlink"/>
    <w:basedOn w:val="Fontepargpadro"/>
    <w:uiPriority w:val="99"/>
    <w:unhideWhenUsed/>
    <w:rsid w:val="000328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control" Target="activeX/activeX7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hyperlink" Target="mailto:nesp@inatel.br" TargetMode="Externa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Meus%20Documentos\Meus%20Documentos\NESP\Documentos%20do%20NESP\Modelo%20de%20relat&#243;rio%20de%20est&#225;gio\Modelo%20para%20o%20novo%20Relat&#243;rio%20de%20Est&#225;gio%20-%20Em%20branco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CD519C-6A92-499A-A070-6D441E494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para o novo Relatório de Estágio - Em branco</Template>
  <TotalTime>92</TotalTime>
  <Pages>4</Pages>
  <Words>585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brunob</dc:creator>
  <cp:lastModifiedBy>Annik Juliane Boiron</cp:lastModifiedBy>
  <cp:revision>24</cp:revision>
  <cp:lastPrinted>2016-09-29T17:28:00Z</cp:lastPrinted>
  <dcterms:created xsi:type="dcterms:W3CDTF">2016-09-30T16:02:00Z</dcterms:created>
  <dcterms:modified xsi:type="dcterms:W3CDTF">2017-11-06T11:38:00Z</dcterms:modified>
</cp:coreProperties>
</file>